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4792" w14:textId="0FBB2176" w:rsidR="00505CBF" w:rsidRDefault="004F781C">
      <w:pPr>
        <w:pStyle w:val="Title"/>
      </w:pPr>
      <w:r>
        <w:t>Itushcar</w:t>
      </w:r>
      <w:r w:rsidR="00BC31E2">
        <w:t>s</w:t>
      </w:r>
      <w:r w:rsidR="00D6386B">
        <w:t xml:space="preserve"> </w:t>
      </w:r>
      <w:r w:rsidR="00457FFB">
        <w:t>System</w:t>
      </w:r>
    </w:p>
    <w:sdt>
      <w:sdtPr>
        <w:id w:val="216403978"/>
        <w:placeholder>
          <w:docPart w:val="EFE7AC4DE66D4351BBC163F50F30C93C"/>
        </w:placeholder>
        <w:date w:fullDate="2022-09-14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B538230" w14:textId="1EF561BB" w:rsidR="008E70C5" w:rsidRDefault="004F781C">
          <w:pPr>
            <w:pStyle w:val="Subtitle"/>
          </w:pPr>
          <w:r>
            <w:t>September 14, 2022</w:t>
          </w:r>
        </w:p>
      </w:sdtContent>
    </w:sdt>
    <w:p w14:paraId="024DA056" w14:textId="15D35E22" w:rsidR="008E70C5" w:rsidRDefault="001E4D1E">
      <w:pPr>
        <w:pStyle w:val="Heading2"/>
      </w:pPr>
      <w:r>
        <w:t>Project Background and Description</w:t>
      </w:r>
    </w:p>
    <w:p w14:paraId="770CA2A2" w14:textId="0B18B8A4" w:rsidR="002F3B57" w:rsidRPr="00270E1A" w:rsidRDefault="00BC31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ITUSHCARS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is a car hiring compa</w:t>
      </w:r>
      <w:r>
        <w:rPr>
          <w:rFonts w:ascii="Times New Roman" w:hAnsi="Times New Roman" w:cs="Times New Roman"/>
          <w:sz w:val="22"/>
          <w:szCs w:val="22"/>
        </w:rPr>
        <w:t>ny in Nairobi Kenya. ITUSHCARS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want to </w:t>
      </w:r>
      <w:r w:rsidR="00270E1A" w:rsidRPr="00270E1A">
        <w:rPr>
          <w:rFonts w:ascii="Times New Roman" w:hAnsi="Times New Roman" w:cs="Times New Roman"/>
          <w:sz w:val="22"/>
          <w:szCs w:val="22"/>
        </w:rPr>
        <w:t>increase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it market reach therefore there I need for a </w:t>
      </w:r>
      <w:r w:rsidR="00270E1A" w:rsidRPr="00270E1A">
        <w:rPr>
          <w:rFonts w:ascii="Times New Roman" w:hAnsi="Times New Roman" w:cs="Times New Roman"/>
          <w:sz w:val="22"/>
          <w:szCs w:val="22"/>
        </w:rPr>
        <w:t>w</w:t>
      </w:r>
      <w:r w:rsidR="004F781C" w:rsidRPr="00270E1A">
        <w:rPr>
          <w:rFonts w:ascii="Times New Roman" w:hAnsi="Times New Roman" w:cs="Times New Roman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sz w:val="22"/>
          <w:szCs w:val="22"/>
        </w:rPr>
        <w:t>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ite to help </w:t>
      </w:r>
      <w:r w:rsidR="00270E1A" w:rsidRPr="00270E1A">
        <w:rPr>
          <w:rFonts w:ascii="Times New Roman" w:hAnsi="Times New Roman" w:cs="Times New Roman"/>
          <w:sz w:val="22"/>
          <w:szCs w:val="22"/>
        </w:rPr>
        <w:t>advertise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and manage the business</w:t>
      </w:r>
      <w:r w:rsidR="00270E1A">
        <w:rPr>
          <w:rFonts w:ascii="Times New Roman" w:hAnsi="Times New Roman" w:cs="Times New Roman"/>
          <w:sz w:val="22"/>
          <w:szCs w:val="22"/>
        </w:rPr>
        <w:t>.</w:t>
      </w:r>
    </w:p>
    <w:p w14:paraId="25DB5FC5" w14:textId="75952CEC" w:rsidR="004F781C" w:rsidRPr="00270E1A" w:rsidRDefault="00BC31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ITUHCARS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 </w:t>
      </w:r>
      <w:r w:rsidR="00270E1A" w:rsidRPr="00270E1A">
        <w:rPr>
          <w:rFonts w:ascii="Times New Roman" w:hAnsi="Times New Roman" w:cs="Times New Roman"/>
          <w:sz w:val="22"/>
          <w:szCs w:val="22"/>
        </w:rPr>
        <w:t>w</w:t>
      </w:r>
      <w:r w:rsidR="004F781C" w:rsidRPr="00270E1A">
        <w:rPr>
          <w:rFonts w:ascii="Times New Roman" w:hAnsi="Times New Roman" w:cs="Times New Roman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sz w:val="22"/>
          <w:szCs w:val="22"/>
        </w:rPr>
        <w:t>s</w:t>
      </w:r>
      <w:r w:rsidR="004F781C" w:rsidRPr="00270E1A">
        <w:rPr>
          <w:rFonts w:ascii="Times New Roman" w:hAnsi="Times New Roman" w:cs="Times New Roman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sz w:val="22"/>
          <w:szCs w:val="22"/>
        </w:rPr>
        <w:t>w</w:t>
      </w:r>
      <w:r w:rsidR="004F781C" w:rsidRPr="00270E1A">
        <w:rPr>
          <w:rFonts w:ascii="Times New Roman" w:hAnsi="Times New Roman" w:cs="Times New Roman"/>
          <w:sz w:val="22"/>
          <w:szCs w:val="22"/>
        </w:rPr>
        <w:t>ill help to:</w:t>
      </w:r>
      <w:bookmarkStart w:id="0" w:name="_GoBack"/>
      <w:bookmarkEnd w:id="0"/>
    </w:p>
    <w:p w14:paraId="302DD945" w14:textId="49F9242F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sz w:val="22"/>
          <w:szCs w:val="22"/>
        </w:rPr>
        <w:t>To increase the business credibility. A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website is an opportunity to make a great first impression and give people comfort that the business is real.</w:t>
      </w:r>
    </w:p>
    <w:p w14:paraId="7A051442" w14:textId="29FC2A8D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>The web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ill help to </w:t>
      </w:r>
      <w:proofErr w:type="gramStart"/>
      <w:r w:rsidRPr="00270E1A">
        <w:rPr>
          <w:rFonts w:ascii="Times New Roman" w:hAnsi="Times New Roman" w:cs="Times New Roman"/>
          <w:color w:val="323232"/>
          <w:sz w:val="22"/>
          <w:szCs w:val="22"/>
        </w:rPr>
        <w:t>Showcase</w:t>
      </w:r>
      <w:proofErr w:type="gramEnd"/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the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business 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to prospective customers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.</w:t>
      </w:r>
    </w:p>
    <w:p w14:paraId="54E813DA" w14:textId="6DCE9A23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323232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The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ill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increa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 chance of getting more lead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s.</w:t>
      </w:r>
    </w:p>
    <w:p w14:paraId="7A8CC9C1" w14:textId="19900DCB" w:rsidR="00510FF6" w:rsidRPr="00270E1A" w:rsidRDefault="00510FF6" w:rsidP="00270E1A">
      <w:pPr>
        <w:pStyle w:val="Defaul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The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eb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ite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w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ill help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ave time and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improve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cu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tomer 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>s</w:t>
      </w:r>
      <w:r w:rsidRPr="00270E1A">
        <w:rPr>
          <w:rFonts w:ascii="Times New Roman" w:hAnsi="Times New Roman" w:cs="Times New Roman"/>
          <w:color w:val="323232"/>
          <w:sz w:val="22"/>
          <w:szCs w:val="22"/>
        </w:rPr>
        <w:t>ervice</w:t>
      </w:r>
      <w:r w:rsidR="00270E1A" w:rsidRPr="00270E1A">
        <w:rPr>
          <w:rFonts w:ascii="Times New Roman" w:hAnsi="Times New Roman" w:cs="Times New Roman"/>
          <w:color w:val="323232"/>
          <w:sz w:val="22"/>
          <w:szCs w:val="22"/>
        </w:rPr>
        <w:t xml:space="preserve"> because it will contain basic information about the business.</w:t>
      </w:r>
    </w:p>
    <w:p w14:paraId="3C2CCFCB" w14:textId="77777777" w:rsidR="00510FF6" w:rsidRDefault="00510FF6"/>
    <w:p w14:paraId="68E39A48" w14:textId="77777777" w:rsidR="008E70C5" w:rsidRDefault="001E4D1E">
      <w:pPr>
        <w:pStyle w:val="Heading2"/>
      </w:pPr>
      <w:r>
        <w:t>Project Scope</w:t>
      </w:r>
    </w:p>
    <w:p w14:paraId="7EA2B097" w14:textId="59F3BF31" w:rsidR="008E70C5" w:rsidRDefault="0094112A">
      <w:r>
        <w:t xml:space="preserve">In order to achieve the above named, the project will implement </w:t>
      </w:r>
      <w:r w:rsidR="006D0458">
        <w:t>a</w:t>
      </w:r>
      <w:r>
        <w:t xml:space="preserve"> responsive web</w:t>
      </w:r>
      <w:r w:rsidR="006D0458">
        <w:t xml:space="preserve">site </w:t>
      </w:r>
      <w:r>
        <w:t>that will be accessible over the internet through: -</w:t>
      </w:r>
    </w:p>
    <w:p w14:paraId="425D9B66" w14:textId="0716B814" w:rsidR="0094112A" w:rsidRDefault="00345F2B" w:rsidP="0094112A">
      <w:pPr>
        <w:pStyle w:val="ListParagraph"/>
        <w:numPr>
          <w:ilvl w:val="0"/>
          <w:numId w:val="6"/>
        </w:numPr>
      </w:pPr>
      <w:r>
        <w:t>S</w:t>
      </w:r>
      <w:r w:rsidR="0094112A">
        <w:t>mart phones</w:t>
      </w:r>
    </w:p>
    <w:p w14:paraId="7C8C796E" w14:textId="23B4BB6F" w:rsidR="00345F2B" w:rsidRDefault="00345F2B" w:rsidP="0094112A">
      <w:pPr>
        <w:pStyle w:val="ListParagraph"/>
        <w:numPr>
          <w:ilvl w:val="0"/>
          <w:numId w:val="6"/>
        </w:numPr>
      </w:pPr>
      <w:r>
        <w:t>Small devices (</w:t>
      </w:r>
      <w:proofErr w:type="spellStart"/>
      <w:r>
        <w:t>ipad</w:t>
      </w:r>
      <w:proofErr w:type="spellEnd"/>
      <w:r>
        <w:t xml:space="preserve"> and </w:t>
      </w:r>
      <w:proofErr w:type="spellStart"/>
      <w:r>
        <w:t>ipad</w:t>
      </w:r>
      <w:proofErr w:type="spellEnd"/>
      <w:r>
        <w:t>-like devices).</w:t>
      </w:r>
    </w:p>
    <w:p w14:paraId="341B6EC4" w14:textId="71746610" w:rsidR="0094112A" w:rsidRDefault="00345F2B" w:rsidP="0094112A">
      <w:pPr>
        <w:pStyle w:val="ListParagraph"/>
        <w:numPr>
          <w:ilvl w:val="0"/>
          <w:numId w:val="6"/>
        </w:numPr>
      </w:pPr>
      <w:r>
        <w:t xml:space="preserve">Laptops, desktops and large system </w:t>
      </w:r>
    </w:p>
    <w:p w14:paraId="1B752E25" w14:textId="0DA091CA" w:rsidR="00AD6542" w:rsidRDefault="00AD6542" w:rsidP="00AD6542">
      <w:pPr>
        <w:jc w:val="center"/>
      </w:pPr>
    </w:p>
    <w:p w14:paraId="79780C37" w14:textId="77777777" w:rsidR="00345F2B" w:rsidRDefault="00345F2B" w:rsidP="00345F2B">
      <w:r>
        <w:t>The functionalities that will be implemented at a high level are: -</w:t>
      </w:r>
    </w:p>
    <w:p w14:paraId="0D79A4D3" w14:textId="77777777" w:rsidR="00345F2B" w:rsidRDefault="00345F2B" w:rsidP="00345F2B">
      <w:pPr>
        <w:pStyle w:val="Heading3"/>
      </w:pPr>
      <w:r>
        <w:t>Membership Module</w:t>
      </w:r>
    </w:p>
    <w:p w14:paraId="0EB4FC76" w14:textId="77777777" w:rsidR="00345F2B" w:rsidRDefault="00345F2B" w:rsidP="00345F2B">
      <w:r>
        <w:t>Membership module will include: -</w:t>
      </w:r>
    </w:p>
    <w:p w14:paraId="5045EB1F" w14:textId="77777777" w:rsidR="00345F2B" w:rsidRDefault="00345F2B" w:rsidP="00345F2B">
      <w:pPr>
        <w:pStyle w:val="ListParagraph"/>
        <w:numPr>
          <w:ilvl w:val="0"/>
          <w:numId w:val="7"/>
        </w:numPr>
      </w:pPr>
      <w:r>
        <w:t>New members’ registration</w:t>
      </w:r>
      <w:r w:rsidR="0022130C">
        <w:t xml:space="preserve"> process and records keeping.</w:t>
      </w:r>
    </w:p>
    <w:p w14:paraId="2559DD34" w14:textId="77777777" w:rsidR="00345F2B" w:rsidRDefault="00345F2B" w:rsidP="00345F2B">
      <w:pPr>
        <w:pStyle w:val="ListParagraph"/>
        <w:numPr>
          <w:ilvl w:val="0"/>
          <w:numId w:val="7"/>
        </w:numPr>
      </w:pPr>
      <w:r>
        <w:t>Maintenance of existing membership</w:t>
      </w:r>
      <w:r w:rsidR="0022130C">
        <w:t xml:space="preserve"> records.</w:t>
      </w:r>
    </w:p>
    <w:p w14:paraId="37C4FF7F" w14:textId="7BF5FAC5" w:rsidR="00A07CC4" w:rsidRPr="00345F2B" w:rsidRDefault="00345F2B" w:rsidP="00345F2B">
      <w:pPr>
        <w:pStyle w:val="ListParagraph"/>
        <w:numPr>
          <w:ilvl w:val="0"/>
          <w:numId w:val="7"/>
        </w:numPr>
      </w:pPr>
      <w:r>
        <w:t>Management of members</w:t>
      </w:r>
      <w:r w:rsidR="00457FFB">
        <w:t xml:space="preserve"> requests 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533"/>
        <w:gridCol w:w="20"/>
        <w:gridCol w:w="4086"/>
        <w:gridCol w:w="36"/>
        <w:gridCol w:w="1108"/>
        <w:gridCol w:w="20"/>
        <w:gridCol w:w="1212"/>
        <w:gridCol w:w="17"/>
        <w:gridCol w:w="2318"/>
      </w:tblGrid>
      <w:tr w:rsidR="0022130C" w14:paraId="1B59E594" w14:textId="77777777" w:rsidTr="00C16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3" w:type="dxa"/>
            <w:gridSpan w:val="2"/>
          </w:tcPr>
          <w:p w14:paraId="1B8A8833" w14:textId="77777777" w:rsidR="0022130C" w:rsidRDefault="0022130C" w:rsidP="00C16005">
            <w:r>
              <w:t>#</w:t>
            </w:r>
          </w:p>
        </w:tc>
        <w:tc>
          <w:tcPr>
            <w:tcW w:w="4122" w:type="dxa"/>
            <w:gridSpan w:val="2"/>
          </w:tcPr>
          <w:p w14:paraId="2C97D6EF" w14:textId="77777777" w:rsidR="0022130C" w:rsidRDefault="00570B7D" w:rsidP="00C16005">
            <w:r>
              <w:t xml:space="preserve">MEMBER </w:t>
            </w:r>
            <w:r w:rsidR="0022130C">
              <w:t>OPERATION</w:t>
            </w:r>
          </w:p>
        </w:tc>
        <w:tc>
          <w:tcPr>
            <w:tcW w:w="1108" w:type="dxa"/>
          </w:tcPr>
          <w:p w14:paraId="581D5076" w14:textId="77777777" w:rsidR="0022130C" w:rsidRDefault="0022130C" w:rsidP="00C16005">
            <w:r>
              <w:t>REQ.</w:t>
            </w:r>
          </w:p>
        </w:tc>
        <w:tc>
          <w:tcPr>
            <w:tcW w:w="1232" w:type="dxa"/>
            <w:gridSpan w:val="2"/>
          </w:tcPr>
          <w:p w14:paraId="77A49D33" w14:textId="77777777" w:rsidR="0022130C" w:rsidRDefault="0022130C" w:rsidP="00C16005">
            <w:r>
              <w:t>PROVIDED</w:t>
            </w:r>
          </w:p>
        </w:tc>
        <w:tc>
          <w:tcPr>
            <w:tcW w:w="2335" w:type="dxa"/>
            <w:gridSpan w:val="2"/>
          </w:tcPr>
          <w:p w14:paraId="012FA1AC" w14:textId="77777777" w:rsidR="0022130C" w:rsidRDefault="00C16005" w:rsidP="00A07CC4">
            <w:r>
              <w:t>A</w:t>
            </w:r>
            <w:r w:rsidR="00A07CC4">
              <w:t>CCESS</w:t>
            </w:r>
          </w:p>
        </w:tc>
      </w:tr>
      <w:tr w:rsidR="0022130C" w14:paraId="765B2DAD" w14:textId="77777777" w:rsidTr="00C16005">
        <w:tc>
          <w:tcPr>
            <w:tcW w:w="553" w:type="dxa"/>
            <w:gridSpan w:val="2"/>
          </w:tcPr>
          <w:p w14:paraId="62C92B0B" w14:textId="77777777" w:rsidR="0022130C" w:rsidRDefault="0022130C" w:rsidP="00C16005">
            <w:r>
              <w:t>1</w:t>
            </w:r>
          </w:p>
        </w:tc>
        <w:tc>
          <w:tcPr>
            <w:tcW w:w="4122" w:type="dxa"/>
            <w:gridSpan w:val="2"/>
          </w:tcPr>
          <w:p w14:paraId="5A8526E3" w14:textId="77777777" w:rsidR="0022130C" w:rsidRDefault="0022130C" w:rsidP="00C16005">
            <w:r>
              <w:t>Register member</w:t>
            </w:r>
          </w:p>
        </w:tc>
        <w:tc>
          <w:tcPr>
            <w:tcW w:w="1108" w:type="dxa"/>
          </w:tcPr>
          <w:p w14:paraId="4131CB8D" w14:textId="77777777" w:rsidR="0022130C" w:rsidRDefault="00C16005" w:rsidP="00C16005">
            <w:r>
              <w:t>FORM</w:t>
            </w:r>
          </w:p>
        </w:tc>
        <w:tc>
          <w:tcPr>
            <w:tcW w:w="1232" w:type="dxa"/>
            <w:gridSpan w:val="2"/>
          </w:tcPr>
          <w:p w14:paraId="2E5AA815" w14:textId="77777777" w:rsidR="0022130C" w:rsidRDefault="00C16005" w:rsidP="00C16005">
            <w:r>
              <w:t>YES</w:t>
            </w:r>
          </w:p>
        </w:tc>
        <w:tc>
          <w:tcPr>
            <w:tcW w:w="2335" w:type="dxa"/>
            <w:gridSpan w:val="2"/>
          </w:tcPr>
          <w:p w14:paraId="66EEE885" w14:textId="77777777" w:rsidR="0022130C" w:rsidRDefault="00C16005" w:rsidP="00C16005">
            <w:r>
              <w:t>Management</w:t>
            </w:r>
          </w:p>
        </w:tc>
      </w:tr>
      <w:tr w:rsidR="00A07CC4" w14:paraId="0EE4DB79" w14:textId="77777777" w:rsidTr="00C16005">
        <w:tc>
          <w:tcPr>
            <w:tcW w:w="553" w:type="dxa"/>
            <w:gridSpan w:val="2"/>
          </w:tcPr>
          <w:p w14:paraId="503FD955" w14:textId="04803347" w:rsidR="00A07CC4" w:rsidRDefault="00457FFB" w:rsidP="00C16005">
            <w:r>
              <w:t>2</w:t>
            </w:r>
          </w:p>
        </w:tc>
        <w:tc>
          <w:tcPr>
            <w:tcW w:w="4122" w:type="dxa"/>
            <w:gridSpan w:val="2"/>
          </w:tcPr>
          <w:p w14:paraId="3C8183FF" w14:textId="77777777" w:rsidR="00A07CC4" w:rsidRDefault="00A07CC4" w:rsidP="00A07CC4">
            <w:r>
              <w:t>Create member online access</w:t>
            </w:r>
          </w:p>
        </w:tc>
        <w:tc>
          <w:tcPr>
            <w:tcW w:w="1108" w:type="dxa"/>
          </w:tcPr>
          <w:p w14:paraId="4FB1999D" w14:textId="77777777" w:rsidR="00A07CC4" w:rsidRDefault="00A07CC4" w:rsidP="00C16005">
            <w:r>
              <w:t>NA</w:t>
            </w:r>
          </w:p>
        </w:tc>
        <w:tc>
          <w:tcPr>
            <w:tcW w:w="1232" w:type="dxa"/>
            <w:gridSpan w:val="2"/>
          </w:tcPr>
          <w:p w14:paraId="6B5EFCEA" w14:textId="77777777" w:rsidR="00A07CC4" w:rsidRDefault="00A07CC4" w:rsidP="00C16005">
            <w:r>
              <w:t>NA</w:t>
            </w:r>
          </w:p>
        </w:tc>
        <w:tc>
          <w:tcPr>
            <w:tcW w:w="2335" w:type="dxa"/>
            <w:gridSpan w:val="2"/>
          </w:tcPr>
          <w:p w14:paraId="361997E4" w14:textId="77777777" w:rsidR="00A07CC4" w:rsidRDefault="00A07CC4" w:rsidP="00C16005">
            <w:r>
              <w:t>Management</w:t>
            </w:r>
          </w:p>
        </w:tc>
      </w:tr>
      <w:tr w:rsidR="00457FFB" w14:paraId="28277B9C" w14:textId="77777777" w:rsidTr="00C16005">
        <w:tc>
          <w:tcPr>
            <w:tcW w:w="553" w:type="dxa"/>
            <w:gridSpan w:val="2"/>
          </w:tcPr>
          <w:p w14:paraId="4E565EDA" w14:textId="14E6A0B7" w:rsidR="00457FFB" w:rsidRDefault="00457FFB" w:rsidP="00C16005">
            <w:r>
              <w:t>3</w:t>
            </w:r>
          </w:p>
        </w:tc>
        <w:tc>
          <w:tcPr>
            <w:tcW w:w="4122" w:type="dxa"/>
            <w:gridSpan w:val="2"/>
          </w:tcPr>
          <w:p w14:paraId="6281A8B6" w14:textId="28C6D9CD" w:rsidR="00457FFB" w:rsidRDefault="00457FFB" w:rsidP="00A07CC4">
            <w:r>
              <w:t>Book Car</w:t>
            </w:r>
          </w:p>
        </w:tc>
        <w:tc>
          <w:tcPr>
            <w:tcW w:w="1108" w:type="dxa"/>
          </w:tcPr>
          <w:p w14:paraId="23322DF4" w14:textId="28878F4E" w:rsidR="00457FFB" w:rsidRDefault="00457FFB" w:rsidP="00C16005">
            <w:r>
              <w:t>process</w:t>
            </w:r>
          </w:p>
        </w:tc>
        <w:tc>
          <w:tcPr>
            <w:tcW w:w="1232" w:type="dxa"/>
            <w:gridSpan w:val="2"/>
          </w:tcPr>
          <w:p w14:paraId="5719A954" w14:textId="77777777" w:rsidR="00457FFB" w:rsidRDefault="00457FFB" w:rsidP="00C16005"/>
        </w:tc>
        <w:tc>
          <w:tcPr>
            <w:tcW w:w="2335" w:type="dxa"/>
            <w:gridSpan w:val="2"/>
          </w:tcPr>
          <w:p w14:paraId="0E81E47E" w14:textId="0DF3144F" w:rsidR="00457FFB" w:rsidRDefault="00457FFB" w:rsidP="00C16005">
            <w:r>
              <w:t>User</w:t>
            </w:r>
          </w:p>
        </w:tc>
      </w:tr>
      <w:tr w:rsidR="00182704" w14:paraId="6DD4C5FE" w14:textId="77777777" w:rsidTr="00C16005">
        <w:tc>
          <w:tcPr>
            <w:tcW w:w="553" w:type="dxa"/>
            <w:gridSpan w:val="2"/>
          </w:tcPr>
          <w:p w14:paraId="5BFC08F8" w14:textId="77777777" w:rsidR="00182704" w:rsidRDefault="00182704" w:rsidP="00C16005"/>
          <w:p w14:paraId="2B2226CD" w14:textId="77777777" w:rsidR="00182704" w:rsidRDefault="00182704" w:rsidP="00C16005"/>
          <w:p w14:paraId="048CC720" w14:textId="6EF0E8DC" w:rsidR="00182704" w:rsidRDefault="00182704" w:rsidP="00C16005"/>
        </w:tc>
        <w:tc>
          <w:tcPr>
            <w:tcW w:w="4122" w:type="dxa"/>
            <w:gridSpan w:val="2"/>
          </w:tcPr>
          <w:p w14:paraId="27BFBE57" w14:textId="77777777" w:rsidR="00182704" w:rsidRDefault="00182704" w:rsidP="00A07CC4"/>
        </w:tc>
        <w:tc>
          <w:tcPr>
            <w:tcW w:w="1108" w:type="dxa"/>
          </w:tcPr>
          <w:p w14:paraId="01F5CD6D" w14:textId="77777777" w:rsidR="00182704" w:rsidRDefault="00182704" w:rsidP="00C16005"/>
        </w:tc>
        <w:tc>
          <w:tcPr>
            <w:tcW w:w="1232" w:type="dxa"/>
            <w:gridSpan w:val="2"/>
          </w:tcPr>
          <w:p w14:paraId="4DD67C74" w14:textId="77777777" w:rsidR="00182704" w:rsidRDefault="00182704" w:rsidP="00C16005"/>
        </w:tc>
        <w:tc>
          <w:tcPr>
            <w:tcW w:w="2335" w:type="dxa"/>
            <w:gridSpan w:val="2"/>
          </w:tcPr>
          <w:p w14:paraId="38714E47" w14:textId="77777777" w:rsidR="00182704" w:rsidRDefault="00182704" w:rsidP="00C16005"/>
        </w:tc>
      </w:tr>
      <w:tr w:rsidR="00570B7D" w14:paraId="31F25EB2" w14:textId="77777777" w:rsidTr="00457FFB">
        <w:tc>
          <w:tcPr>
            <w:tcW w:w="533" w:type="dxa"/>
          </w:tcPr>
          <w:p w14:paraId="0837ACFB" w14:textId="77777777" w:rsidR="00570B7D" w:rsidRDefault="00570B7D" w:rsidP="00570B7D">
            <w:r>
              <w:lastRenderedPageBreak/>
              <w:t>#</w:t>
            </w:r>
          </w:p>
        </w:tc>
        <w:tc>
          <w:tcPr>
            <w:tcW w:w="4106" w:type="dxa"/>
            <w:gridSpan w:val="2"/>
          </w:tcPr>
          <w:p w14:paraId="5AF3BB33" w14:textId="77777777" w:rsidR="00570B7D" w:rsidRDefault="00570B7D" w:rsidP="00570B7D">
            <w:r>
              <w:t>MANAGEMENT OPERATION</w:t>
            </w:r>
          </w:p>
        </w:tc>
        <w:tc>
          <w:tcPr>
            <w:tcW w:w="1164" w:type="dxa"/>
            <w:gridSpan w:val="3"/>
          </w:tcPr>
          <w:p w14:paraId="53617F33" w14:textId="77777777" w:rsidR="00570B7D" w:rsidRDefault="00570B7D" w:rsidP="00570B7D">
            <w:r>
              <w:t>REQ.</w:t>
            </w:r>
          </w:p>
        </w:tc>
        <w:tc>
          <w:tcPr>
            <w:tcW w:w="1229" w:type="dxa"/>
            <w:gridSpan w:val="2"/>
          </w:tcPr>
          <w:p w14:paraId="5E59A20A" w14:textId="77777777" w:rsidR="00570B7D" w:rsidRDefault="00570B7D" w:rsidP="00570B7D">
            <w:r>
              <w:t>PROVIDED</w:t>
            </w:r>
          </w:p>
        </w:tc>
        <w:tc>
          <w:tcPr>
            <w:tcW w:w="2318" w:type="dxa"/>
          </w:tcPr>
          <w:p w14:paraId="2FAA43A8" w14:textId="77777777" w:rsidR="00570B7D" w:rsidRDefault="00570B7D" w:rsidP="00570B7D">
            <w:r>
              <w:t>ACCESS</w:t>
            </w:r>
          </w:p>
        </w:tc>
      </w:tr>
      <w:tr w:rsidR="00570B7D" w14:paraId="3B82A4B9" w14:textId="77777777" w:rsidTr="00457FFB">
        <w:tc>
          <w:tcPr>
            <w:tcW w:w="533" w:type="dxa"/>
          </w:tcPr>
          <w:p w14:paraId="3A27A443" w14:textId="77777777" w:rsidR="00570B7D" w:rsidRDefault="00570B7D" w:rsidP="00570B7D">
            <w:r>
              <w:t>1</w:t>
            </w:r>
          </w:p>
        </w:tc>
        <w:tc>
          <w:tcPr>
            <w:tcW w:w="4106" w:type="dxa"/>
            <w:gridSpan w:val="2"/>
          </w:tcPr>
          <w:p w14:paraId="1DD570C3" w14:textId="5F047020" w:rsidR="00570B7D" w:rsidRDefault="00570B7D" w:rsidP="00570B7D">
            <w:r>
              <w:t xml:space="preserve">Provision </w:t>
            </w:r>
            <w:r w:rsidR="00457FFB">
              <w:t>admin</w:t>
            </w:r>
            <w:r>
              <w:t xml:space="preserve"> user</w:t>
            </w:r>
          </w:p>
        </w:tc>
        <w:tc>
          <w:tcPr>
            <w:tcW w:w="1164" w:type="dxa"/>
            <w:gridSpan w:val="3"/>
          </w:tcPr>
          <w:p w14:paraId="2053BB30" w14:textId="77777777" w:rsidR="00570B7D" w:rsidRDefault="00570B7D" w:rsidP="00570B7D">
            <w:r>
              <w:t>NA</w:t>
            </w:r>
          </w:p>
        </w:tc>
        <w:tc>
          <w:tcPr>
            <w:tcW w:w="1229" w:type="dxa"/>
            <w:gridSpan w:val="2"/>
          </w:tcPr>
          <w:p w14:paraId="4740EBD1" w14:textId="77777777" w:rsidR="00570B7D" w:rsidRDefault="00570B7D" w:rsidP="00570B7D">
            <w:r>
              <w:t>NA</w:t>
            </w:r>
          </w:p>
        </w:tc>
        <w:tc>
          <w:tcPr>
            <w:tcW w:w="2318" w:type="dxa"/>
          </w:tcPr>
          <w:p w14:paraId="20A3806D" w14:textId="77777777" w:rsidR="00570B7D" w:rsidRDefault="00570B7D" w:rsidP="00570B7D">
            <w:r>
              <w:t>System</w:t>
            </w:r>
          </w:p>
        </w:tc>
      </w:tr>
      <w:tr w:rsidR="00570B7D" w14:paraId="4EB9D418" w14:textId="77777777" w:rsidTr="00457FFB">
        <w:tc>
          <w:tcPr>
            <w:tcW w:w="533" w:type="dxa"/>
          </w:tcPr>
          <w:p w14:paraId="1DF61FDB" w14:textId="77777777" w:rsidR="00570B7D" w:rsidRDefault="00570B7D" w:rsidP="00570B7D">
            <w:r>
              <w:t>2</w:t>
            </w:r>
          </w:p>
        </w:tc>
        <w:tc>
          <w:tcPr>
            <w:tcW w:w="4106" w:type="dxa"/>
            <w:gridSpan w:val="2"/>
          </w:tcPr>
          <w:p w14:paraId="0630D573" w14:textId="4FC2F36D" w:rsidR="00570B7D" w:rsidRDefault="00457FFB" w:rsidP="00570B7D">
            <w:r>
              <w:t>Approve booking requests</w:t>
            </w:r>
          </w:p>
        </w:tc>
        <w:tc>
          <w:tcPr>
            <w:tcW w:w="1164" w:type="dxa"/>
            <w:gridSpan w:val="3"/>
          </w:tcPr>
          <w:p w14:paraId="1A795BCB" w14:textId="77777777" w:rsidR="00570B7D" w:rsidRDefault="00A02DF3" w:rsidP="00570B7D">
            <w:r>
              <w:t>List</w:t>
            </w:r>
          </w:p>
        </w:tc>
        <w:tc>
          <w:tcPr>
            <w:tcW w:w="1229" w:type="dxa"/>
            <w:gridSpan w:val="2"/>
          </w:tcPr>
          <w:p w14:paraId="3CC34B5F" w14:textId="77777777" w:rsidR="00570B7D" w:rsidRDefault="00A02DF3" w:rsidP="00570B7D">
            <w:r>
              <w:t>NO</w:t>
            </w:r>
          </w:p>
        </w:tc>
        <w:tc>
          <w:tcPr>
            <w:tcW w:w="2318" w:type="dxa"/>
          </w:tcPr>
          <w:p w14:paraId="2B2F4013" w14:textId="387EC95B" w:rsidR="00570B7D" w:rsidRDefault="00457FFB" w:rsidP="00570B7D">
            <w:r>
              <w:t>admin</w:t>
            </w:r>
            <w:r w:rsidR="00A02DF3">
              <w:t>-user</w:t>
            </w:r>
          </w:p>
        </w:tc>
      </w:tr>
      <w:tr w:rsidR="00182704" w14:paraId="51C51DA0" w14:textId="77777777" w:rsidTr="00457FFB">
        <w:tc>
          <w:tcPr>
            <w:tcW w:w="533" w:type="dxa"/>
          </w:tcPr>
          <w:p w14:paraId="4A0A8997" w14:textId="77777777" w:rsidR="00182704" w:rsidRDefault="00182704" w:rsidP="00182704">
            <w:r>
              <w:t>3</w:t>
            </w:r>
          </w:p>
        </w:tc>
        <w:tc>
          <w:tcPr>
            <w:tcW w:w="4106" w:type="dxa"/>
            <w:gridSpan w:val="2"/>
          </w:tcPr>
          <w:p w14:paraId="114D3CC7" w14:textId="6E1ECDDC" w:rsidR="00182704" w:rsidRDefault="00182704" w:rsidP="00182704">
            <w:r>
              <w:t>Add Cars</w:t>
            </w:r>
          </w:p>
        </w:tc>
        <w:tc>
          <w:tcPr>
            <w:tcW w:w="1164" w:type="dxa"/>
            <w:gridSpan w:val="3"/>
          </w:tcPr>
          <w:p w14:paraId="5B214661" w14:textId="4A100AC8" w:rsidR="00182704" w:rsidRDefault="00182704" w:rsidP="00182704">
            <w:r>
              <w:t>process</w:t>
            </w:r>
          </w:p>
        </w:tc>
        <w:tc>
          <w:tcPr>
            <w:tcW w:w="1229" w:type="dxa"/>
            <w:gridSpan w:val="2"/>
          </w:tcPr>
          <w:p w14:paraId="2695D7E6" w14:textId="154B3E41" w:rsidR="00182704" w:rsidRDefault="00182704" w:rsidP="00182704">
            <w:r>
              <w:t>yes</w:t>
            </w:r>
          </w:p>
        </w:tc>
        <w:tc>
          <w:tcPr>
            <w:tcW w:w="2318" w:type="dxa"/>
          </w:tcPr>
          <w:p w14:paraId="5D88522B" w14:textId="1D1E8B3B" w:rsidR="00182704" w:rsidRDefault="00182704" w:rsidP="00182704">
            <w:r>
              <w:t>admin-user</w:t>
            </w:r>
          </w:p>
        </w:tc>
      </w:tr>
    </w:tbl>
    <w:p w14:paraId="120E7372" w14:textId="77777777" w:rsidR="00A02DF3" w:rsidRDefault="00A02DF3" w:rsidP="00570B7D"/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76"/>
        <w:gridCol w:w="2669"/>
        <w:gridCol w:w="3309"/>
        <w:gridCol w:w="2896"/>
      </w:tblGrid>
      <w:tr w:rsidR="00A02DF3" w14:paraId="5FA5D1AE" w14:textId="77777777" w:rsidTr="00A02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" w:type="dxa"/>
          </w:tcPr>
          <w:p w14:paraId="4F6F9A9B" w14:textId="77777777" w:rsidR="00A02DF3" w:rsidRDefault="00A02DF3" w:rsidP="00570B7D">
            <w:r>
              <w:t>#</w:t>
            </w:r>
          </w:p>
        </w:tc>
        <w:tc>
          <w:tcPr>
            <w:tcW w:w="2669" w:type="dxa"/>
          </w:tcPr>
          <w:p w14:paraId="078AFD03" w14:textId="77777777" w:rsidR="00A02DF3" w:rsidRDefault="00A02DF3" w:rsidP="00570B7D">
            <w:r>
              <w:t>ROLE</w:t>
            </w:r>
          </w:p>
        </w:tc>
        <w:tc>
          <w:tcPr>
            <w:tcW w:w="3309" w:type="dxa"/>
          </w:tcPr>
          <w:p w14:paraId="7A190140" w14:textId="77777777" w:rsidR="00A02DF3" w:rsidRDefault="00A02DF3" w:rsidP="00570B7D">
            <w:r>
              <w:t>ACCESS</w:t>
            </w:r>
          </w:p>
        </w:tc>
        <w:tc>
          <w:tcPr>
            <w:tcW w:w="2896" w:type="dxa"/>
          </w:tcPr>
          <w:p w14:paraId="2C51F80D" w14:textId="77777777" w:rsidR="00A02DF3" w:rsidRDefault="00A02DF3" w:rsidP="00570B7D">
            <w:r>
              <w:t>COMMENTS</w:t>
            </w:r>
          </w:p>
        </w:tc>
      </w:tr>
      <w:tr w:rsidR="00A02DF3" w14:paraId="5146DBC9" w14:textId="77777777" w:rsidTr="00A02DF3">
        <w:tc>
          <w:tcPr>
            <w:tcW w:w="476" w:type="dxa"/>
          </w:tcPr>
          <w:p w14:paraId="7769DA92" w14:textId="77777777" w:rsidR="00A02DF3" w:rsidRDefault="00A02DF3" w:rsidP="00570B7D">
            <w:r>
              <w:t>1</w:t>
            </w:r>
          </w:p>
        </w:tc>
        <w:tc>
          <w:tcPr>
            <w:tcW w:w="2669" w:type="dxa"/>
          </w:tcPr>
          <w:p w14:paraId="32F3157E" w14:textId="5DC620D6" w:rsidR="00A02DF3" w:rsidRDefault="00457FFB" w:rsidP="00570B7D">
            <w:r>
              <w:t>ADMIN</w:t>
            </w:r>
            <w:r w:rsidR="00A02DF3">
              <w:t>-USER</w:t>
            </w:r>
          </w:p>
        </w:tc>
        <w:tc>
          <w:tcPr>
            <w:tcW w:w="3309" w:type="dxa"/>
          </w:tcPr>
          <w:p w14:paraId="328C3F64" w14:textId="77777777" w:rsidR="00A02DF3" w:rsidRDefault="00A02DF3" w:rsidP="00570B7D">
            <w:r>
              <w:t>ALL</w:t>
            </w:r>
          </w:p>
        </w:tc>
        <w:tc>
          <w:tcPr>
            <w:tcW w:w="2896" w:type="dxa"/>
          </w:tcPr>
          <w:p w14:paraId="4968B725" w14:textId="77777777" w:rsidR="00A02DF3" w:rsidRDefault="00A02DF3" w:rsidP="00570B7D">
            <w:r>
              <w:t>Can do everything</w:t>
            </w:r>
          </w:p>
        </w:tc>
      </w:tr>
      <w:tr w:rsidR="00C513E7" w14:paraId="3E846603" w14:textId="77777777" w:rsidTr="00DE7F4A">
        <w:trPr>
          <w:trHeight w:val="904"/>
        </w:trPr>
        <w:tc>
          <w:tcPr>
            <w:tcW w:w="476" w:type="dxa"/>
          </w:tcPr>
          <w:p w14:paraId="266A8397" w14:textId="77777777" w:rsidR="00C513E7" w:rsidRDefault="00C513E7" w:rsidP="00570B7D">
            <w:r>
              <w:t>2</w:t>
            </w:r>
          </w:p>
        </w:tc>
        <w:tc>
          <w:tcPr>
            <w:tcW w:w="2669" w:type="dxa"/>
          </w:tcPr>
          <w:p w14:paraId="5F46FBF7" w14:textId="30A0C336" w:rsidR="00C513E7" w:rsidRDefault="00182704" w:rsidP="00570B7D">
            <w:r>
              <w:t>User</w:t>
            </w:r>
          </w:p>
        </w:tc>
        <w:tc>
          <w:tcPr>
            <w:tcW w:w="3309" w:type="dxa"/>
          </w:tcPr>
          <w:p w14:paraId="5EBBE756" w14:textId="37667ABB" w:rsidR="00C513E7" w:rsidRDefault="00182704" w:rsidP="00570B7D">
            <w:r>
              <w:t>User pages</w:t>
            </w:r>
          </w:p>
        </w:tc>
        <w:tc>
          <w:tcPr>
            <w:tcW w:w="2896" w:type="dxa"/>
          </w:tcPr>
          <w:p w14:paraId="69A6C946" w14:textId="5EC2465B" w:rsidR="00C513E7" w:rsidRDefault="00182704" w:rsidP="00570B7D">
            <w:r>
              <w:t>Booking a car</w:t>
            </w:r>
          </w:p>
        </w:tc>
      </w:tr>
    </w:tbl>
    <w:p w14:paraId="06C6ED90" w14:textId="77777777" w:rsidR="00A02DF3" w:rsidRPr="00570B7D" w:rsidRDefault="00A02DF3" w:rsidP="00570B7D"/>
    <w:p w14:paraId="18945CD2" w14:textId="54881373" w:rsidR="00345F2B" w:rsidRDefault="00182704" w:rsidP="00345F2B">
      <w:pPr>
        <w:pStyle w:val="Heading3"/>
      </w:pPr>
      <w:r>
        <w:t>Booking</w:t>
      </w:r>
      <w:r w:rsidR="00345F2B">
        <w:t xml:space="preserve"> Module</w:t>
      </w:r>
    </w:p>
    <w:p w14:paraId="0EB99DEA" w14:textId="78FC68F0" w:rsidR="00C513E7" w:rsidRDefault="00C513E7" w:rsidP="00C513E7">
      <w:r>
        <w:t xml:space="preserve">The </w:t>
      </w:r>
      <w:r w:rsidR="00182704">
        <w:t>Company</w:t>
      </w:r>
      <w:r>
        <w:t xml:space="preserve"> offers </w:t>
      </w:r>
      <w:r w:rsidR="00182704">
        <w:t>cars</w:t>
      </w:r>
      <w:r>
        <w:t xml:space="preserve"> to its members. The </w:t>
      </w:r>
      <w:r w:rsidR="00182704">
        <w:t>booking</w:t>
      </w:r>
      <w:r>
        <w:t xml:space="preserve"> module will include: -</w:t>
      </w:r>
    </w:p>
    <w:p w14:paraId="01EBC146" w14:textId="0238AA3A" w:rsidR="00C513E7" w:rsidRDefault="00182704" w:rsidP="00C513E7">
      <w:pPr>
        <w:pStyle w:val="ListParagraph"/>
        <w:numPr>
          <w:ilvl w:val="0"/>
          <w:numId w:val="8"/>
        </w:numPr>
      </w:pPr>
      <w:r>
        <w:t>Car booking</w:t>
      </w:r>
      <w:r w:rsidR="008C7493">
        <w:t xml:space="preserve"> process</w:t>
      </w:r>
    </w:p>
    <w:p w14:paraId="4C6254CC" w14:textId="731C2E54" w:rsidR="00C513E7" w:rsidRDefault="00182704" w:rsidP="00C513E7">
      <w:pPr>
        <w:pStyle w:val="ListParagraph"/>
        <w:numPr>
          <w:ilvl w:val="0"/>
          <w:numId w:val="8"/>
        </w:numPr>
      </w:pPr>
      <w:r>
        <w:t xml:space="preserve">Book request approval </w:t>
      </w:r>
      <w:r w:rsidR="00C513E7">
        <w:t>process</w:t>
      </w:r>
    </w:p>
    <w:p w14:paraId="2BEE24FA" w14:textId="3E569FDC" w:rsidR="00C513E7" w:rsidRDefault="00C513E7" w:rsidP="00182704">
      <w:pPr>
        <w:pStyle w:val="ListParagraph"/>
      </w:pP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2070"/>
        <w:gridCol w:w="3145"/>
      </w:tblGrid>
      <w:tr w:rsidR="008C7493" w14:paraId="5C4F8AA3" w14:textId="77777777" w:rsidTr="008C7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" w:type="dxa"/>
          </w:tcPr>
          <w:p w14:paraId="6A0D4C15" w14:textId="77777777" w:rsidR="008C7493" w:rsidRDefault="008C7493" w:rsidP="008C7493">
            <w:r>
              <w:t>#</w:t>
            </w:r>
          </w:p>
        </w:tc>
        <w:tc>
          <w:tcPr>
            <w:tcW w:w="3690" w:type="dxa"/>
          </w:tcPr>
          <w:p w14:paraId="1B2CA37D" w14:textId="77777777" w:rsidR="008C7493" w:rsidRDefault="008C7493" w:rsidP="008C7493">
            <w:r>
              <w:t>OPERATION</w:t>
            </w:r>
          </w:p>
        </w:tc>
        <w:tc>
          <w:tcPr>
            <w:tcW w:w="2070" w:type="dxa"/>
          </w:tcPr>
          <w:p w14:paraId="1A88AE6E" w14:textId="77777777" w:rsidR="008C7493" w:rsidRDefault="008C7493" w:rsidP="008C7493">
            <w:r>
              <w:t>PROVIDED</w:t>
            </w:r>
          </w:p>
        </w:tc>
        <w:tc>
          <w:tcPr>
            <w:tcW w:w="3145" w:type="dxa"/>
          </w:tcPr>
          <w:p w14:paraId="08987866" w14:textId="77777777" w:rsidR="008C7493" w:rsidRDefault="008C7493" w:rsidP="008C7493">
            <w:r>
              <w:t>COMMENTS</w:t>
            </w:r>
          </w:p>
        </w:tc>
      </w:tr>
      <w:tr w:rsidR="008C7493" w14:paraId="5A184126" w14:textId="77777777" w:rsidTr="008C7493">
        <w:tc>
          <w:tcPr>
            <w:tcW w:w="445" w:type="dxa"/>
          </w:tcPr>
          <w:p w14:paraId="72868825" w14:textId="77777777" w:rsidR="008C7493" w:rsidRDefault="008C7493" w:rsidP="008C7493">
            <w:r>
              <w:t>1</w:t>
            </w:r>
          </w:p>
        </w:tc>
        <w:tc>
          <w:tcPr>
            <w:tcW w:w="3690" w:type="dxa"/>
          </w:tcPr>
          <w:p w14:paraId="2E21FA17" w14:textId="0B4A1666" w:rsidR="008C7493" w:rsidRDefault="00182704" w:rsidP="008C7493">
            <w:r>
              <w:t>Booking car request</w:t>
            </w:r>
            <w:r w:rsidR="008C7493">
              <w:t xml:space="preserve"> </w:t>
            </w:r>
          </w:p>
        </w:tc>
        <w:tc>
          <w:tcPr>
            <w:tcW w:w="2070" w:type="dxa"/>
          </w:tcPr>
          <w:p w14:paraId="68840790" w14:textId="77777777" w:rsidR="008C7493" w:rsidRDefault="008C7493" w:rsidP="008C7493">
            <w:r>
              <w:t>YES</w:t>
            </w:r>
          </w:p>
        </w:tc>
        <w:tc>
          <w:tcPr>
            <w:tcW w:w="3145" w:type="dxa"/>
          </w:tcPr>
          <w:p w14:paraId="2C231CE5" w14:textId="77777777" w:rsidR="008C7493" w:rsidRDefault="008C7493" w:rsidP="008C7493"/>
        </w:tc>
      </w:tr>
      <w:tr w:rsidR="008C7493" w14:paraId="2EE0809F" w14:textId="77777777" w:rsidTr="008C7493">
        <w:tc>
          <w:tcPr>
            <w:tcW w:w="445" w:type="dxa"/>
          </w:tcPr>
          <w:p w14:paraId="6F884557" w14:textId="77777777" w:rsidR="008C7493" w:rsidRDefault="008C7493" w:rsidP="008C7493">
            <w:r>
              <w:t>2</w:t>
            </w:r>
          </w:p>
        </w:tc>
        <w:tc>
          <w:tcPr>
            <w:tcW w:w="3690" w:type="dxa"/>
          </w:tcPr>
          <w:p w14:paraId="59D90215" w14:textId="4245AC27" w:rsidR="008C7493" w:rsidRDefault="00182704" w:rsidP="008C7493">
            <w:r>
              <w:t>Book approval workflow</w:t>
            </w:r>
          </w:p>
        </w:tc>
        <w:tc>
          <w:tcPr>
            <w:tcW w:w="2070" w:type="dxa"/>
          </w:tcPr>
          <w:p w14:paraId="7531B39F" w14:textId="77777777" w:rsidR="008C7493" w:rsidRDefault="00A116D5" w:rsidP="008C7493">
            <w:r>
              <w:t>NO</w:t>
            </w:r>
          </w:p>
        </w:tc>
        <w:tc>
          <w:tcPr>
            <w:tcW w:w="3145" w:type="dxa"/>
          </w:tcPr>
          <w:p w14:paraId="0EC4CC5B" w14:textId="77777777" w:rsidR="008C7493" w:rsidRDefault="008C7493" w:rsidP="008C7493"/>
        </w:tc>
      </w:tr>
      <w:tr w:rsidR="008C7493" w14:paraId="52C30602" w14:textId="77777777" w:rsidTr="008C7493">
        <w:tc>
          <w:tcPr>
            <w:tcW w:w="445" w:type="dxa"/>
          </w:tcPr>
          <w:p w14:paraId="75B32B20" w14:textId="77777777" w:rsidR="008C7493" w:rsidRDefault="008C7493" w:rsidP="008C7493">
            <w:r>
              <w:t>3</w:t>
            </w:r>
          </w:p>
        </w:tc>
        <w:tc>
          <w:tcPr>
            <w:tcW w:w="3690" w:type="dxa"/>
          </w:tcPr>
          <w:p w14:paraId="758A62E2" w14:textId="1FDA9D13" w:rsidR="008C7493" w:rsidRDefault="00182704" w:rsidP="008C7493">
            <w:r>
              <w:t xml:space="preserve">Book request </w:t>
            </w:r>
            <w:r w:rsidR="008C7493">
              <w:t>rejection workflow</w:t>
            </w:r>
          </w:p>
        </w:tc>
        <w:tc>
          <w:tcPr>
            <w:tcW w:w="2070" w:type="dxa"/>
          </w:tcPr>
          <w:p w14:paraId="59006678" w14:textId="77777777" w:rsidR="008C7493" w:rsidRDefault="00A116D5" w:rsidP="008C7493">
            <w:r>
              <w:t>NO</w:t>
            </w:r>
          </w:p>
        </w:tc>
        <w:tc>
          <w:tcPr>
            <w:tcW w:w="3145" w:type="dxa"/>
          </w:tcPr>
          <w:p w14:paraId="7F67F8DC" w14:textId="77777777" w:rsidR="008C7493" w:rsidRDefault="008C7493" w:rsidP="008C7493"/>
        </w:tc>
      </w:tr>
    </w:tbl>
    <w:p w14:paraId="3C44E625" w14:textId="77777777" w:rsidR="008C7493" w:rsidRPr="00C513E7" w:rsidRDefault="008C7493" w:rsidP="008C7493"/>
    <w:p w14:paraId="3A3DF275" w14:textId="4D82AEF5" w:rsidR="00345F2B" w:rsidRDefault="00D6386B" w:rsidP="00345F2B">
      <w:pPr>
        <w:pStyle w:val="Heading3"/>
      </w:pPr>
      <w:r>
        <w:t>Car adding Module</w:t>
      </w:r>
    </w:p>
    <w:p w14:paraId="758B443F" w14:textId="4B09DBCB" w:rsidR="00A116D5" w:rsidRDefault="00A116D5" w:rsidP="00A116D5">
      <w:r>
        <w:t xml:space="preserve">The purpose of the </w:t>
      </w:r>
      <w:r w:rsidR="00D6386B">
        <w:t>this module is to allow admin to add available cars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A116D5" w14:paraId="2A79E258" w14:textId="77777777" w:rsidTr="00A1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" w:type="dxa"/>
          </w:tcPr>
          <w:p w14:paraId="7AC62B9B" w14:textId="77777777" w:rsidR="00A116D5" w:rsidRDefault="00A116D5" w:rsidP="00A116D5">
            <w:r>
              <w:t>#</w:t>
            </w:r>
          </w:p>
        </w:tc>
        <w:tc>
          <w:tcPr>
            <w:tcW w:w="5788" w:type="dxa"/>
          </w:tcPr>
          <w:p w14:paraId="1F83C9EE" w14:textId="77777777" w:rsidR="00A116D5" w:rsidRDefault="000450CC" w:rsidP="00A116D5">
            <w:r>
              <w:t>OPERATION</w:t>
            </w:r>
          </w:p>
        </w:tc>
        <w:tc>
          <w:tcPr>
            <w:tcW w:w="3117" w:type="dxa"/>
          </w:tcPr>
          <w:p w14:paraId="1DE6633D" w14:textId="77777777" w:rsidR="00A116D5" w:rsidRDefault="000450CC" w:rsidP="00A116D5">
            <w:r>
              <w:t>COMMENTS</w:t>
            </w:r>
          </w:p>
        </w:tc>
      </w:tr>
      <w:tr w:rsidR="00A116D5" w14:paraId="0D06D8D2" w14:textId="77777777" w:rsidTr="00A116D5">
        <w:tc>
          <w:tcPr>
            <w:tcW w:w="445" w:type="dxa"/>
          </w:tcPr>
          <w:p w14:paraId="20ED12E0" w14:textId="77777777" w:rsidR="00A116D5" w:rsidRDefault="00A116D5" w:rsidP="00A116D5">
            <w:r>
              <w:t>1</w:t>
            </w:r>
          </w:p>
        </w:tc>
        <w:tc>
          <w:tcPr>
            <w:tcW w:w="5788" w:type="dxa"/>
          </w:tcPr>
          <w:p w14:paraId="41F9EB19" w14:textId="3AE7D433" w:rsidR="00A116D5" w:rsidRDefault="00D6386B" w:rsidP="00A116D5">
            <w:r>
              <w:t>Add car</w:t>
            </w:r>
          </w:p>
        </w:tc>
        <w:tc>
          <w:tcPr>
            <w:tcW w:w="3117" w:type="dxa"/>
          </w:tcPr>
          <w:p w14:paraId="2BBD021D" w14:textId="77777777" w:rsidR="00A116D5" w:rsidRDefault="00A116D5" w:rsidP="00A116D5"/>
        </w:tc>
      </w:tr>
      <w:tr w:rsidR="00A116D5" w14:paraId="061A55D8" w14:textId="77777777" w:rsidTr="00A116D5">
        <w:tc>
          <w:tcPr>
            <w:tcW w:w="445" w:type="dxa"/>
          </w:tcPr>
          <w:p w14:paraId="5AB8B24D" w14:textId="77777777" w:rsidR="00A116D5" w:rsidRDefault="00A116D5" w:rsidP="00A116D5">
            <w:r>
              <w:t>2</w:t>
            </w:r>
          </w:p>
        </w:tc>
        <w:tc>
          <w:tcPr>
            <w:tcW w:w="5788" w:type="dxa"/>
          </w:tcPr>
          <w:p w14:paraId="7A9D0EC8" w14:textId="28312D8B" w:rsidR="00A116D5" w:rsidRDefault="00D6386B" w:rsidP="00A116D5">
            <w:r>
              <w:t>Remove car</w:t>
            </w:r>
          </w:p>
        </w:tc>
        <w:tc>
          <w:tcPr>
            <w:tcW w:w="3117" w:type="dxa"/>
          </w:tcPr>
          <w:p w14:paraId="764D148D" w14:textId="77777777" w:rsidR="00A116D5" w:rsidRDefault="00A116D5" w:rsidP="00A116D5"/>
        </w:tc>
      </w:tr>
    </w:tbl>
    <w:p w14:paraId="00BCA605" w14:textId="77777777" w:rsidR="00A116D5" w:rsidRPr="00A116D5" w:rsidRDefault="00A116D5" w:rsidP="00A116D5"/>
    <w:p w14:paraId="14CC709E" w14:textId="77777777" w:rsidR="008E70C5" w:rsidRDefault="001E4D1E">
      <w:pPr>
        <w:pStyle w:val="Heading2"/>
      </w:pPr>
      <w:r>
        <w:t>High-Level Requirements</w:t>
      </w:r>
    </w:p>
    <w:p w14:paraId="02090E1B" w14:textId="65FFFC3F" w:rsidR="008E70C5" w:rsidRDefault="00C95BD5">
      <w:pPr>
        <w:pStyle w:val="NoSpacing"/>
      </w:pPr>
      <w:r>
        <w:t xml:space="preserve">The system is web based. As such, any device with internet access and the latest browser, will be able to access it. </w:t>
      </w:r>
    </w:p>
    <w:p w14:paraId="306ED7D5" w14:textId="77777777" w:rsidR="00C95BD5" w:rsidRDefault="00C95BD5">
      <w:pPr>
        <w:pStyle w:val="NoSpacing"/>
      </w:pPr>
    </w:p>
    <w:p w14:paraId="275ADECC" w14:textId="77777777" w:rsidR="008E70C5" w:rsidRDefault="001E4D1E">
      <w:r>
        <w:t>The new system must include the following:</w:t>
      </w:r>
    </w:p>
    <w:p w14:paraId="64220F79" w14:textId="190323BC" w:rsidR="008E70C5" w:rsidRDefault="001E4D1E">
      <w:pPr>
        <w:pStyle w:val="ListBullet"/>
      </w:pPr>
      <w:r>
        <w:t xml:space="preserve">Ability to allow users to access the </w:t>
      </w:r>
      <w:r w:rsidR="00D6386B">
        <w:t>website</w:t>
      </w:r>
      <w:r>
        <w:t xml:space="preserve"> without downloading any software</w:t>
      </w:r>
    </w:p>
    <w:p w14:paraId="09B88D38" w14:textId="77777777" w:rsidR="008E70C5" w:rsidRDefault="001E4D1E">
      <w:pPr>
        <w:pStyle w:val="ListBullet"/>
      </w:pPr>
      <w:r>
        <w:lastRenderedPageBreak/>
        <w:t>Ability to interface with the existing data warehouse application</w:t>
      </w:r>
    </w:p>
    <w:p w14:paraId="080E6547" w14:textId="287E992C" w:rsidR="008E70C5" w:rsidRDefault="008E70C5" w:rsidP="00D6386B">
      <w:pPr>
        <w:pStyle w:val="ListBullet"/>
        <w:numPr>
          <w:ilvl w:val="0"/>
          <w:numId w:val="0"/>
        </w:numPr>
        <w:ind w:left="432"/>
      </w:pPr>
    </w:p>
    <w:p w14:paraId="2B5016A8" w14:textId="77777777" w:rsidR="008E70C5" w:rsidRDefault="001E4D1E">
      <w:pPr>
        <w:pStyle w:val="Heading2"/>
      </w:pPr>
      <w:r>
        <w:t>Deliverables</w:t>
      </w:r>
    </w:p>
    <w:p w14:paraId="3A81F7E9" w14:textId="77777777" w:rsidR="008E70C5" w:rsidRDefault="008B2E76" w:rsidP="008B2E76">
      <w:pPr>
        <w:pStyle w:val="ListParagraph"/>
        <w:numPr>
          <w:ilvl w:val="0"/>
          <w:numId w:val="10"/>
        </w:numPr>
      </w:pPr>
      <w:r>
        <w:t>Back-end software that is hosted in the cloud.</w:t>
      </w:r>
    </w:p>
    <w:p w14:paraId="2710670F" w14:textId="7A298664" w:rsidR="00260D96" w:rsidRDefault="00260D96" w:rsidP="008B2E76">
      <w:pPr>
        <w:pStyle w:val="ListParagraph"/>
        <w:numPr>
          <w:ilvl w:val="0"/>
          <w:numId w:val="10"/>
        </w:numPr>
      </w:pPr>
      <w:r>
        <w:t xml:space="preserve">UI Prototype for both </w:t>
      </w:r>
      <w:r w:rsidR="00D6386B">
        <w:t>users</w:t>
      </w:r>
      <w:r>
        <w:t xml:space="preserve"> and management. </w:t>
      </w:r>
    </w:p>
    <w:p w14:paraId="2D1E76EC" w14:textId="77777777" w:rsidR="008B2E76" w:rsidRDefault="008B2E76" w:rsidP="008B2E76">
      <w:pPr>
        <w:pStyle w:val="ListParagraph"/>
        <w:numPr>
          <w:ilvl w:val="0"/>
          <w:numId w:val="10"/>
        </w:numPr>
      </w:pPr>
      <w:r>
        <w:t>User documentation manual.</w:t>
      </w:r>
    </w:p>
    <w:p w14:paraId="04C504A5" w14:textId="77777777" w:rsidR="008B2E76" w:rsidRDefault="008B2E76" w:rsidP="008B2E76">
      <w:pPr>
        <w:pStyle w:val="ListParagraph"/>
        <w:numPr>
          <w:ilvl w:val="0"/>
          <w:numId w:val="10"/>
        </w:numPr>
      </w:pPr>
      <w:r>
        <w:t xml:space="preserve">Technical documentation  </w:t>
      </w:r>
    </w:p>
    <w:p w14:paraId="154FD74E" w14:textId="77777777" w:rsidR="008E70C5" w:rsidRDefault="001E4D1E">
      <w:pPr>
        <w:pStyle w:val="Heading2"/>
      </w:pPr>
      <w:r>
        <w:t>Affected Parties</w:t>
      </w:r>
    </w:p>
    <w:p w14:paraId="33038901" w14:textId="77777777" w:rsidR="008E70C5" w:rsidRDefault="00554E20" w:rsidP="00554E20">
      <w:pPr>
        <w:pStyle w:val="ListParagraph"/>
        <w:numPr>
          <w:ilvl w:val="0"/>
          <w:numId w:val="11"/>
        </w:numPr>
      </w:pPr>
      <w:r>
        <w:t>Management</w:t>
      </w:r>
    </w:p>
    <w:p w14:paraId="29ABB1A6" w14:textId="1D4C6F1A" w:rsidR="00554E20" w:rsidRDefault="00D6386B" w:rsidP="00DC4645">
      <w:pPr>
        <w:pStyle w:val="ListParagraph"/>
        <w:numPr>
          <w:ilvl w:val="0"/>
          <w:numId w:val="11"/>
        </w:numPr>
      </w:pPr>
      <w:r>
        <w:t>users</w:t>
      </w:r>
    </w:p>
    <w:p w14:paraId="3ACAEF51" w14:textId="77777777" w:rsidR="008E70C5" w:rsidRDefault="001E4D1E">
      <w:pPr>
        <w:pStyle w:val="Heading2"/>
      </w:pPr>
      <w:r>
        <w:t>Affected Business Processes or Systems</w:t>
      </w:r>
    </w:p>
    <w:p w14:paraId="164BD13E" w14:textId="77777777" w:rsidR="008E70C5" w:rsidRDefault="00554E20" w:rsidP="00554E20">
      <w:pPr>
        <w:pStyle w:val="ListParagraph"/>
        <w:numPr>
          <w:ilvl w:val="0"/>
          <w:numId w:val="13"/>
        </w:numPr>
      </w:pPr>
      <w:r>
        <w:t>Member registration</w:t>
      </w:r>
    </w:p>
    <w:p w14:paraId="75A6F0B1" w14:textId="0CF60904" w:rsidR="00554E20" w:rsidRDefault="00D6386B" w:rsidP="00554E20">
      <w:pPr>
        <w:pStyle w:val="ListParagraph"/>
        <w:numPr>
          <w:ilvl w:val="0"/>
          <w:numId w:val="13"/>
        </w:numPr>
      </w:pPr>
      <w:r>
        <w:t xml:space="preserve">Car booking process </w:t>
      </w:r>
    </w:p>
    <w:p w14:paraId="206CA6D8" w14:textId="14D09154" w:rsidR="00554E20" w:rsidRDefault="00D6386B" w:rsidP="00554E20">
      <w:pPr>
        <w:pStyle w:val="ListParagraph"/>
        <w:numPr>
          <w:ilvl w:val="0"/>
          <w:numId w:val="13"/>
        </w:numPr>
      </w:pPr>
      <w:r>
        <w:t>Car request</w:t>
      </w:r>
      <w:r w:rsidR="00554E20">
        <w:t xml:space="preserve"> approval process</w:t>
      </w:r>
    </w:p>
    <w:p w14:paraId="03497FB8" w14:textId="7A1BDB50" w:rsidR="00554E20" w:rsidRDefault="00D6386B" w:rsidP="00554E20">
      <w:pPr>
        <w:pStyle w:val="ListParagraph"/>
        <w:numPr>
          <w:ilvl w:val="0"/>
          <w:numId w:val="13"/>
        </w:numPr>
      </w:pPr>
      <w:r>
        <w:t xml:space="preserve">Car adding process </w:t>
      </w:r>
    </w:p>
    <w:p w14:paraId="35B561C1" w14:textId="09EBE06C" w:rsidR="008C3314" w:rsidRDefault="00D6386B" w:rsidP="00554E20">
      <w:pPr>
        <w:pStyle w:val="ListParagraph"/>
        <w:numPr>
          <w:ilvl w:val="0"/>
          <w:numId w:val="13"/>
        </w:numPr>
      </w:pPr>
      <w:r>
        <w:t>Car removal p</w:t>
      </w:r>
      <w:r w:rsidR="00F91898">
        <w:t>rocess</w:t>
      </w:r>
    </w:p>
    <w:p w14:paraId="1C6C184E" w14:textId="77777777" w:rsidR="008E70C5" w:rsidRDefault="001E4D1E">
      <w:pPr>
        <w:pStyle w:val="Heading2"/>
      </w:pPr>
      <w:r>
        <w:t>Specific Exclusions from Scope</w:t>
      </w:r>
    </w:p>
    <w:p w14:paraId="79ED2E04" w14:textId="77777777" w:rsidR="008E70C5" w:rsidRDefault="00554E20">
      <w:r>
        <w:t>In this phase (phase 1), the following will be excluded and will come in the subsequent phases: -</w:t>
      </w:r>
    </w:p>
    <w:p w14:paraId="1B0B4CD0" w14:textId="45B7122F" w:rsidR="00554E20" w:rsidRDefault="00554E20" w:rsidP="00554E20">
      <w:pPr>
        <w:pStyle w:val="ListParagraph"/>
        <w:numPr>
          <w:ilvl w:val="0"/>
          <w:numId w:val="12"/>
        </w:numPr>
      </w:pPr>
      <w:r>
        <w:t xml:space="preserve">Direct </w:t>
      </w:r>
      <w:r w:rsidR="00F91898">
        <w:t>payment</w:t>
      </w:r>
      <w:r>
        <w:t>.</w:t>
      </w:r>
    </w:p>
    <w:p w14:paraId="436C47CE" w14:textId="77777777" w:rsidR="00C95BD5" w:rsidRDefault="00C95BD5" w:rsidP="00554E20">
      <w:pPr>
        <w:pStyle w:val="ListParagraph"/>
        <w:numPr>
          <w:ilvl w:val="0"/>
          <w:numId w:val="12"/>
        </w:numPr>
      </w:pPr>
      <w:r>
        <w:t>Integration with existing systems (if any).</w:t>
      </w:r>
    </w:p>
    <w:p w14:paraId="2C0B8C12" w14:textId="77777777" w:rsidR="008E70C5" w:rsidRDefault="001E4D1E">
      <w:pPr>
        <w:pStyle w:val="Heading2"/>
      </w:pPr>
      <w:r>
        <w:t>Implementation Plan</w:t>
      </w:r>
    </w:p>
    <w:p w14:paraId="52094709" w14:textId="1DECD393" w:rsidR="008E70C5" w:rsidRDefault="00260D96">
      <w:r>
        <w:t xml:space="preserve">The project will kick off with the implementation of </w:t>
      </w:r>
      <w:r w:rsidR="00F91898">
        <w:t>UI design</w:t>
      </w:r>
      <w:r>
        <w:t xml:space="preserve">. </w:t>
      </w:r>
    </w:p>
    <w:p w14:paraId="2233A344" w14:textId="62332BF4" w:rsidR="00260D96" w:rsidRDefault="00260D96">
      <w:r>
        <w:t xml:space="preserve">After the </w:t>
      </w:r>
      <w:r w:rsidR="00F91898">
        <w:t>UI design,</w:t>
      </w:r>
      <w:r>
        <w:t xml:space="preserve"> the business logic, starting with members’ module, followed by </w:t>
      </w:r>
      <w:r w:rsidR="00F91898">
        <w:t>booking module</w:t>
      </w:r>
      <w:r>
        <w:t xml:space="preserve"> and </w:t>
      </w:r>
      <w:proofErr w:type="spellStart"/>
      <w:r>
        <w:t>s</w:t>
      </w:r>
      <w:r w:rsidR="00F91898">
        <w:t>adding</w:t>
      </w:r>
      <w:proofErr w:type="spellEnd"/>
      <w:r w:rsidR="00F91898">
        <w:t xml:space="preserve"> cars </w:t>
      </w:r>
      <w:r>
        <w:t>module last.</w:t>
      </w:r>
    </w:p>
    <w:p w14:paraId="71E48570" w14:textId="77777777" w:rsidR="008E70C5" w:rsidRDefault="001E4D1E">
      <w:pPr>
        <w:pStyle w:val="Heading2"/>
      </w:pPr>
      <w:r>
        <w:t>High-Level Timeline/Schedule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2134"/>
        <w:gridCol w:w="4334"/>
        <w:gridCol w:w="900"/>
        <w:gridCol w:w="1525"/>
      </w:tblGrid>
      <w:tr w:rsidR="008C3314" w14:paraId="435C7230" w14:textId="77777777" w:rsidTr="0087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14:paraId="66E004FC" w14:textId="77777777" w:rsidR="008C3314" w:rsidRDefault="008C3314">
            <w:r>
              <w:t>#</w:t>
            </w:r>
          </w:p>
        </w:tc>
        <w:tc>
          <w:tcPr>
            <w:tcW w:w="2134" w:type="dxa"/>
          </w:tcPr>
          <w:p w14:paraId="3B2C1595" w14:textId="77777777" w:rsidR="008C3314" w:rsidRDefault="008C3314">
            <w:r>
              <w:t>Date</w:t>
            </w:r>
          </w:p>
        </w:tc>
        <w:tc>
          <w:tcPr>
            <w:tcW w:w="4334" w:type="dxa"/>
          </w:tcPr>
          <w:p w14:paraId="2544CD65" w14:textId="77777777" w:rsidR="008C3314" w:rsidRDefault="008C3314">
            <w:r>
              <w:t>Description</w:t>
            </w:r>
          </w:p>
        </w:tc>
        <w:tc>
          <w:tcPr>
            <w:tcW w:w="900" w:type="dxa"/>
          </w:tcPr>
          <w:p w14:paraId="5B88747B" w14:textId="77777777" w:rsidR="008C3314" w:rsidRDefault="008C3314" w:rsidP="00872D37">
            <w:r>
              <w:t>Dep</w:t>
            </w:r>
            <w:r w:rsidR="00872D37">
              <w:t>.</w:t>
            </w:r>
          </w:p>
        </w:tc>
        <w:tc>
          <w:tcPr>
            <w:tcW w:w="1525" w:type="dxa"/>
          </w:tcPr>
          <w:p w14:paraId="1CE975E4" w14:textId="77777777" w:rsidR="008C3314" w:rsidRDefault="008C3314">
            <w:r>
              <w:t>Comments</w:t>
            </w:r>
          </w:p>
        </w:tc>
      </w:tr>
      <w:tr w:rsidR="008C3314" w14:paraId="213ADDCA" w14:textId="77777777" w:rsidTr="00872D37">
        <w:tc>
          <w:tcPr>
            <w:tcW w:w="457" w:type="dxa"/>
          </w:tcPr>
          <w:p w14:paraId="4C95646B" w14:textId="77777777" w:rsidR="008C3314" w:rsidRDefault="008C3314">
            <w:r>
              <w:t>1</w:t>
            </w:r>
          </w:p>
        </w:tc>
        <w:tc>
          <w:tcPr>
            <w:tcW w:w="2134" w:type="dxa"/>
          </w:tcPr>
          <w:p w14:paraId="1A3A3391" w14:textId="0A1D0317" w:rsidR="008C3314" w:rsidRDefault="00F91898" w:rsidP="00872D37">
            <w:r>
              <w:t>24</w:t>
            </w:r>
            <w:r w:rsidR="008C3314">
              <w:t>/</w:t>
            </w:r>
            <w:r>
              <w:t>10</w:t>
            </w:r>
            <w:r w:rsidR="008C3314">
              <w:t>/20</w:t>
            </w:r>
            <w:r>
              <w:t>22</w:t>
            </w:r>
            <w:r w:rsidR="008C3314">
              <w:t xml:space="preserve"> </w:t>
            </w:r>
            <w:r w:rsidR="00872D37">
              <w:t xml:space="preserve">– </w:t>
            </w:r>
            <w:r>
              <w:t>31</w:t>
            </w:r>
            <w:r w:rsidR="008C3314">
              <w:t>/1</w:t>
            </w:r>
            <w:r>
              <w:t>0</w:t>
            </w:r>
            <w:r w:rsidR="008C3314">
              <w:t>/20</w:t>
            </w:r>
            <w:r>
              <w:t>22</w:t>
            </w:r>
          </w:p>
        </w:tc>
        <w:tc>
          <w:tcPr>
            <w:tcW w:w="4334" w:type="dxa"/>
          </w:tcPr>
          <w:p w14:paraId="45D8FB38" w14:textId="77777777" w:rsidR="008C3314" w:rsidRDefault="008C3314">
            <w:r>
              <w:t>UI Prototype/Wireframe</w:t>
            </w:r>
          </w:p>
        </w:tc>
        <w:tc>
          <w:tcPr>
            <w:tcW w:w="900" w:type="dxa"/>
          </w:tcPr>
          <w:p w14:paraId="302A805E" w14:textId="77777777" w:rsidR="008C3314" w:rsidRDefault="008C3314"/>
        </w:tc>
        <w:tc>
          <w:tcPr>
            <w:tcW w:w="1525" w:type="dxa"/>
          </w:tcPr>
          <w:p w14:paraId="698B54A3" w14:textId="77777777" w:rsidR="008C3314" w:rsidRDefault="008C3314"/>
        </w:tc>
      </w:tr>
      <w:tr w:rsidR="008C3314" w14:paraId="0815E33B" w14:textId="77777777" w:rsidTr="00872D37">
        <w:tc>
          <w:tcPr>
            <w:tcW w:w="457" w:type="dxa"/>
          </w:tcPr>
          <w:p w14:paraId="6A5B496D" w14:textId="77777777" w:rsidR="008C3314" w:rsidRDefault="008C3314">
            <w:r>
              <w:t>2</w:t>
            </w:r>
          </w:p>
        </w:tc>
        <w:tc>
          <w:tcPr>
            <w:tcW w:w="2134" w:type="dxa"/>
          </w:tcPr>
          <w:p w14:paraId="4B1CB988" w14:textId="1948381B" w:rsidR="008C3314" w:rsidRDefault="00F91898">
            <w:r>
              <w:t>28</w:t>
            </w:r>
            <w:r w:rsidR="008C3314">
              <w:t>/</w:t>
            </w:r>
            <w:r>
              <w:t>1</w:t>
            </w:r>
            <w:r w:rsidR="008C3314">
              <w:t>1/20</w:t>
            </w:r>
            <w:r>
              <w:t>22</w:t>
            </w:r>
            <w:r w:rsidR="008C3314">
              <w:t xml:space="preserve"> </w:t>
            </w:r>
            <w:r w:rsidR="00872D37">
              <w:t>–</w:t>
            </w:r>
            <w:r w:rsidR="008C3314">
              <w:t xml:space="preserve"> </w:t>
            </w:r>
            <w:r>
              <w:t>3</w:t>
            </w:r>
            <w:r w:rsidR="008C3314">
              <w:t>0/1</w:t>
            </w:r>
            <w:r>
              <w:t>1</w:t>
            </w:r>
            <w:r w:rsidR="008C3314">
              <w:t>/20</w:t>
            </w:r>
            <w:r>
              <w:t>22</w:t>
            </w:r>
          </w:p>
        </w:tc>
        <w:tc>
          <w:tcPr>
            <w:tcW w:w="4334" w:type="dxa"/>
          </w:tcPr>
          <w:p w14:paraId="28067591" w14:textId="77777777" w:rsidR="008C3314" w:rsidRDefault="008C3314">
            <w:r>
              <w:t>Membership module implementation</w:t>
            </w:r>
          </w:p>
        </w:tc>
        <w:tc>
          <w:tcPr>
            <w:tcW w:w="900" w:type="dxa"/>
          </w:tcPr>
          <w:p w14:paraId="1AD90961" w14:textId="77777777" w:rsidR="008C3314" w:rsidRDefault="008C3314">
            <w:r>
              <w:t>#1</w:t>
            </w:r>
          </w:p>
        </w:tc>
        <w:tc>
          <w:tcPr>
            <w:tcW w:w="1525" w:type="dxa"/>
          </w:tcPr>
          <w:p w14:paraId="13498F94" w14:textId="77777777" w:rsidR="008C3314" w:rsidRDefault="008C3314"/>
        </w:tc>
      </w:tr>
      <w:tr w:rsidR="008C3314" w14:paraId="06D62111" w14:textId="77777777" w:rsidTr="00872D37">
        <w:tc>
          <w:tcPr>
            <w:tcW w:w="457" w:type="dxa"/>
          </w:tcPr>
          <w:p w14:paraId="4ABB0654" w14:textId="77777777" w:rsidR="008C3314" w:rsidRDefault="008C3314">
            <w:r>
              <w:t>3</w:t>
            </w:r>
          </w:p>
        </w:tc>
        <w:tc>
          <w:tcPr>
            <w:tcW w:w="2134" w:type="dxa"/>
          </w:tcPr>
          <w:p w14:paraId="03EEB1B1" w14:textId="0F1BDDE3" w:rsidR="008C3314" w:rsidRDefault="00F91898">
            <w:r>
              <w:t>1</w:t>
            </w:r>
            <w:r w:rsidR="008C3314">
              <w:t>/</w:t>
            </w:r>
            <w:r>
              <w:t>12</w:t>
            </w:r>
            <w:r w:rsidR="008C3314">
              <w:t>/20</w:t>
            </w:r>
            <w:r>
              <w:t>22</w:t>
            </w:r>
            <w:r w:rsidR="008C3314">
              <w:t xml:space="preserve"> </w:t>
            </w:r>
            <w:r w:rsidR="00872D37">
              <w:t>–</w:t>
            </w:r>
            <w:r w:rsidR="008C3314">
              <w:t xml:space="preserve"> </w:t>
            </w:r>
            <w:r w:rsidR="00436DD2">
              <w:t>2</w:t>
            </w:r>
            <w:r w:rsidR="00872D37">
              <w:t>/1</w:t>
            </w:r>
            <w:r w:rsidR="00436DD2">
              <w:t>2</w:t>
            </w:r>
            <w:r w:rsidR="00872D37">
              <w:t>/20</w:t>
            </w:r>
            <w:r w:rsidR="00436DD2">
              <w:t>22</w:t>
            </w:r>
          </w:p>
        </w:tc>
        <w:tc>
          <w:tcPr>
            <w:tcW w:w="4334" w:type="dxa"/>
          </w:tcPr>
          <w:p w14:paraId="7723795C" w14:textId="71D6E027" w:rsidR="008C3314" w:rsidRDefault="00436DD2">
            <w:r>
              <w:t>Booking module</w:t>
            </w:r>
          </w:p>
        </w:tc>
        <w:tc>
          <w:tcPr>
            <w:tcW w:w="900" w:type="dxa"/>
          </w:tcPr>
          <w:p w14:paraId="26F3C91E" w14:textId="77777777" w:rsidR="008C3314" w:rsidRDefault="00872D37">
            <w:r>
              <w:t>#2</w:t>
            </w:r>
          </w:p>
        </w:tc>
        <w:tc>
          <w:tcPr>
            <w:tcW w:w="1525" w:type="dxa"/>
          </w:tcPr>
          <w:p w14:paraId="71773FC3" w14:textId="77777777" w:rsidR="008C3314" w:rsidRDefault="008C3314"/>
        </w:tc>
      </w:tr>
      <w:tr w:rsidR="00872D37" w14:paraId="6A76857B" w14:textId="77777777" w:rsidTr="00872D37">
        <w:tc>
          <w:tcPr>
            <w:tcW w:w="457" w:type="dxa"/>
          </w:tcPr>
          <w:p w14:paraId="5FBF3B27" w14:textId="77777777" w:rsidR="00872D37" w:rsidRDefault="00872D37">
            <w:r>
              <w:t>4</w:t>
            </w:r>
          </w:p>
        </w:tc>
        <w:tc>
          <w:tcPr>
            <w:tcW w:w="2134" w:type="dxa"/>
          </w:tcPr>
          <w:p w14:paraId="464D26ED" w14:textId="3C1DB0E8" w:rsidR="00872D37" w:rsidRDefault="00436DD2">
            <w:r>
              <w:t>3</w:t>
            </w:r>
            <w:r w:rsidR="00872D37">
              <w:t>/1</w:t>
            </w:r>
            <w:r>
              <w:t>2</w:t>
            </w:r>
            <w:r w:rsidR="00872D37">
              <w:t>/20</w:t>
            </w:r>
            <w:r>
              <w:t>22</w:t>
            </w:r>
            <w:r w:rsidR="00872D37">
              <w:t xml:space="preserve"> – 0</w:t>
            </w:r>
            <w:r>
              <w:t>4</w:t>
            </w:r>
            <w:r w:rsidR="00872D37">
              <w:t>/</w:t>
            </w:r>
            <w:r>
              <w:t>1</w:t>
            </w:r>
            <w:r w:rsidR="00872D37">
              <w:t>2/20</w:t>
            </w:r>
            <w:r>
              <w:t>22</w:t>
            </w:r>
          </w:p>
        </w:tc>
        <w:tc>
          <w:tcPr>
            <w:tcW w:w="4334" w:type="dxa"/>
          </w:tcPr>
          <w:p w14:paraId="18DB312F" w14:textId="7E9C1FA9" w:rsidR="00872D37" w:rsidRDefault="00436DD2">
            <w:r>
              <w:t>Add car module</w:t>
            </w:r>
          </w:p>
        </w:tc>
        <w:tc>
          <w:tcPr>
            <w:tcW w:w="900" w:type="dxa"/>
          </w:tcPr>
          <w:p w14:paraId="2BFA9ECF" w14:textId="77777777" w:rsidR="00872D37" w:rsidRDefault="00872D37">
            <w:r>
              <w:t>#3</w:t>
            </w:r>
          </w:p>
        </w:tc>
        <w:tc>
          <w:tcPr>
            <w:tcW w:w="1525" w:type="dxa"/>
          </w:tcPr>
          <w:p w14:paraId="48AB30A8" w14:textId="77777777" w:rsidR="00872D37" w:rsidRDefault="00872D37"/>
        </w:tc>
      </w:tr>
      <w:tr w:rsidR="00872D37" w14:paraId="76E99C2E" w14:textId="77777777" w:rsidTr="00872D37">
        <w:tc>
          <w:tcPr>
            <w:tcW w:w="457" w:type="dxa"/>
          </w:tcPr>
          <w:p w14:paraId="5FEBA177" w14:textId="77777777" w:rsidR="00872D37" w:rsidRDefault="00872D37">
            <w:r>
              <w:lastRenderedPageBreak/>
              <w:t>5</w:t>
            </w:r>
          </w:p>
        </w:tc>
        <w:tc>
          <w:tcPr>
            <w:tcW w:w="2134" w:type="dxa"/>
          </w:tcPr>
          <w:p w14:paraId="6D9E2DA4" w14:textId="368FD6DC" w:rsidR="00872D37" w:rsidRDefault="00436DD2" w:rsidP="001749D6">
            <w:r>
              <w:t>5</w:t>
            </w:r>
            <w:r w:rsidR="001749D6">
              <w:t>/</w:t>
            </w:r>
            <w:r>
              <w:t>1</w:t>
            </w:r>
            <w:r w:rsidR="001749D6">
              <w:t>2/20</w:t>
            </w:r>
            <w:r>
              <w:t>22</w:t>
            </w:r>
            <w:r w:rsidR="001749D6">
              <w:t xml:space="preserve"> – </w:t>
            </w:r>
            <w:r>
              <w:t>7</w:t>
            </w:r>
            <w:r w:rsidR="001749D6">
              <w:t>/</w:t>
            </w:r>
            <w:r>
              <w:t>1</w:t>
            </w:r>
            <w:r w:rsidR="001749D6">
              <w:t>2/20</w:t>
            </w:r>
            <w:r>
              <w:t>22</w:t>
            </w:r>
            <w:r w:rsidR="001749D6">
              <w:t xml:space="preserve"> </w:t>
            </w:r>
          </w:p>
        </w:tc>
        <w:tc>
          <w:tcPr>
            <w:tcW w:w="4334" w:type="dxa"/>
          </w:tcPr>
          <w:p w14:paraId="6849DD7E" w14:textId="748BA008" w:rsidR="00872D37" w:rsidRDefault="00436DD2" w:rsidP="001749D6">
            <w:r>
              <w:t>testing</w:t>
            </w:r>
          </w:p>
        </w:tc>
        <w:tc>
          <w:tcPr>
            <w:tcW w:w="900" w:type="dxa"/>
          </w:tcPr>
          <w:p w14:paraId="74C320C8" w14:textId="77777777" w:rsidR="00872D37" w:rsidRDefault="001749D6">
            <w:r>
              <w:t>#4</w:t>
            </w:r>
          </w:p>
        </w:tc>
        <w:tc>
          <w:tcPr>
            <w:tcW w:w="1525" w:type="dxa"/>
          </w:tcPr>
          <w:p w14:paraId="7CCD9C14" w14:textId="77777777" w:rsidR="00872D37" w:rsidRDefault="00872D37"/>
        </w:tc>
      </w:tr>
    </w:tbl>
    <w:p w14:paraId="01302827" w14:textId="77777777" w:rsidR="008E70C5" w:rsidRDefault="008E70C5"/>
    <w:sectPr w:rsidR="008E70C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5F78B" w14:textId="77777777" w:rsidR="00596FA9" w:rsidRDefault="00596FA9">
      <w:pPr>
        <w:spacing w:after="0" w:line="240" w:lineRule="auto"/>
      </w:pPr>
      <w:r>
        <w:separator/>
      </w:r>
    </w:p>
  </w:endnote>
  <w:endnote w:type="continuationSeparator" w:id="0">
    <w:p w14:paraId="2A9F384A" w14:textId="77777777" w:rsidR="00596FA9" w:rsidRDefault="0059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70B68" w14:textId="77777777" w:rsidR="00596FA9" w:rsidRDefault="00596FA9">
      <w:pPr>
        <w:spacing w:after="0" w:line="240" w:lineRule="auto"/>
      </w:pPr>
      <w:r>
        <w:separator/>
      </w:r>
    </w:p>
  </w:footnote>
  <w:footnote w:type="continuationSeparator" w:id="0">
    <w:p w14:paraId="1FF1617F" w14:textId="77777777" w:rsidR="00596FA9" w:rsidRDefault="00596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5482" w14:textId="77777777" w:rsidR="008E70C5" w:rsidRDefault="001E4D1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8175B5" wp14:editId="448D6C95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8B6314" w14:textId="10C0CC94" w:rsidR="008E70C5" w:rsidRDefault="001E4D1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C31E2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175B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008B6314" w14:textId="10C0CC94" w:rsidR="008E70C5" w:rsidRDefault="001E4D1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C31E2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163C"/>
    <w:multiLevelType w:val="hybridMultilevel"/>
    <w:tmpl w:val="645A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1C"/>
    <w:rsid w:val="000450CC"/>
    <w:rsid w:val="000A3665"/>
    <w:rsid w:val="001749D6"/>
    <w:rsid w:val="00182704"/>
    <w:rsid w:val="001E4D1E"/>
    <w:rsid w:val="0022130C"/>
    <w:rsid w:val="00246E80"/>
    <w:rsid w:val="00260D96"/>
    <w:rsid w:val="00270E1A"/>
    <w:rsid w:val="002F3B57"/>
    <w:rsid w:val="00345F2B"/>
    <w:rsid w:val="003C2C25"/>
    <w:rsid w:val="00436DD2"/>
    <w:rsid w:val="00457FFB"/>
    <w:rsid w:val="004856C7"/>
    <w:rsid w:val="004F781C"/>
    <w:rsid w:val="00505CBF"/>
    <w:rsid w:val="00510FF6"/>
    <w:rsid w:val="00554E20"/>
    <w:rsid w:val="00570B7D"/>
    <w:rsid w:val="00596FA9"/>
    <w:rsid w:val="006D0458"/>
    <w:rsid w:val="0070721C"/>
    <w:rsid w:val="00773E97"/>
    <w:rsid w:val="00864595"/>
    <w:rsid w:val="00872D37"/>
    <w:rsid w:val="008B2E76"/>
    <w:rsid w:val="008C3314"/>
    <w:rsid w:val="008C7493"/>
    <w:rsid w:val="008E70C5"/>
    <w:rsid w:val="0094112A"/>
    <w:rsid w:val="009E08BE"/>
    <w:rsid w:val="00A02DF3"/>
    <w:rsid w:val="00A07CC4"/>
    <w:rsid w:val="00A116D5"/>
    <w:rsid w:val="00A77CAE"/>
    <w:rsid w:val="00AD6542"/>
    <w:rsid w:val="00AF4556"/>
    <w:rsid w:val="00B12635"/>
    <w:rsid w:val="00B5053E"/>
    <w:rsid w:val="00BC31E2"/>
    <w:rsid w:val="00BF60CC"/>
    <w:rsid w:val="00C16005"/>
    <w:rsid w:val="00C513E7"/>
    <w:rsid w:val="00C83EF7"/>
    <w:rsid w:val="00C95BD5"/>
    <w:rsid w:val="00D25270"/>
    <w:rsid w:val="00D6386B"/>
    <w:rsid w:val="00F374EC"/>
    <w:rsid w:val="00F9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C040"/>
  <w15:chartTrackingRefBased/>
  <w15:docId w15:val="{977F9A3C-D465-42B9-8E0A-26013E80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2F3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510FF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tu\OneDrive\Academics\Year%203%20sem%203\System%20Development%20Lab\Specification%20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E7AC4DE66D4351BBC163F50F30C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F793-6970-4282-B129-5780727914C0}"/>
      </w:docPartPr>
      <w:docPartBody>
        <w:p w:rsidR="00C15CA3" w:rsidRDefault="002B4C7C">
          <w:pPr>
            <w:pStyle w:val="EFE7AC4DE66D4351BBC163F50F30C93C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83"/>
    <w:rsid w:val="0014500B"/>
    <w:rsid w:val="002B4C7C"/>
    <w:rsid w:val="003F359D"/>
    <w:rsid w:val="00C15CA3"/>
    <w:rsid w:val="00CA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7AC4DE66D4351BBC163F50F30C93C">
    <w:name w:val="EFE7AC4DE66D4351BBC163F50F30C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2C9875-1122-4F3A-B1B0-63D875FA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documentation.dotx</Template>
  <TotalTime>8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shadrack tush</dc:creator>
  <cp:keywords/>
  <cp:lastModifiedBy>shadrack tush</cp:lastModifiedBy>
  <cp:revision>6</cp:revision>
  <cp:lastPrinted>2016-12-31T18:16:00Z</cp:lastPrinted>
  <dcterms:created xsi:type="dcterms:W3CDTF">2022-11-28T11:12:00Z</dcterms:created>
  <dcterms:modified xsi:type="dcterms:W3CDTF">2023-07-24T06:52:00Z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