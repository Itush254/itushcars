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644792" w14:textId="0FBB2176" w:rsidR="00505CBF" w:rsidRDefault="004F781C">
      <w:pPr>
        <w:pStyle w:val="Title"/>
      </w:pPr>
      <w:r>
        <w:t>Itushcar</w:t>
      </w:r>
      <w:r w:rsidR="00BC31E2">
        <w:t>s</w:t>
      </w:r>
      <w:r w:rsidR="00D6386B">
        <w:t xml:space="preserve"> </w:t>
      </w:r>
      <w:r w:rsidR="00457FFB">
        <w:t>System</w:t>
      </w:r>
    </w:p>
    <w:sdt>
      <w:sdtPr>
        <w:id w:val="216403978"/>
        <w:placeholder>
          <w:docPart w:val="EFE7AC4DE66D4351BBC163F50F30C93C"/>
        </w:placeholder>
        <w:date w:fullDate="2023-07-19T00:00:00Z">
          <w:dateFormat w:val="MMMM d, yyyy"/>
          <w:lid w:val="en-US"/>
          <w:storeMappedDataAs w:val="dateTime"/>
          <w:calendar w:val="gregorian"/>
        </w:date>
      </w:sdtPr>
      <w:sdtEndPr/>
      <w:sdtContent>
        <w:p w14:paraId="1B538230" w14:textId="55D0AA8E" w:rsidR="008E70C5" w:rsidRDefault="00FE4D4A">
          <w:pPr>
            <w:pStyle w:val="Subtitle"/>
          </w:pPr>
          <w:r>
            <w:t>July 19, 2023</w:t>
          </w:r>
        </w:p>
      </w:sdtContent>
    </w:sdt>
    <w:p w14:paraId="024DA056" w14:textId="1BD6F472" w:rsidR="008E70C5" w:rsidRDefault="001E4D1E">
      <w:pPr>
        <w:pStyle w:val="Heading2"/>
      </w:pPr>
      <w:r>
        <w:t>Project Description</w:t>
      </w:r>
    </w:p>
    <w:p w14:paraId="142BF125" w14:textId="11A9777C" w:rsidR="00C20431" w:rsidRDefault="00C20431" w:rsidP="00C20431">
      <w:pPr>
        <w:pStyle w:val="Heading2"/>
        <w:numPr>
          <w:ilvl w:val="1"/>
          <w:numId w:val="4"/>
        </w:numPr>
      </w:pPr>
      <w:r>
        <w:t>Project Description</w:t>
      </w:r>
    </w:p>
    <w:p w14:paraId="2D5995A8" w14:textId="284CD55A" w:rsidR="00C20431" w:rsidRPr="00C20431" w:rsidRDefault="00C20431" w:rsidP="00C20431">
      <w:r>
        <w:rPr>
          <w:rFonts w:ascii="Times New Roman" w:hAnsi="Times New Roman" w:cs="Times New Roman"/>
          <w:sz w:val="22"/>
          <w:szCs w:val="22"/>
        </w:rPr>
        <w:t xml:space="preserve">ITUSHCARS is a project for a </w:t>
      </w:r>
      <w:proofErr w:type="spellStart"/>
      <w:r>
        <w:rPr>
          <w:rFonts w:ascii="Times New Roman" w:hAnsi="Times New Roman" w:cs="Times New Roman"/>
          <w:sz w:val="22"/>
          <w:szCs w:val="22"/>
        </w:rPr>
        <w:t>car</w:t>
      </w:r>
      <w:r w:rsidRPr="00270E1A">
        <w:rPr>
          <w:rFonts w:ascii="Times New Roman" w:hAnsi="Times New Roman" w:cs="Times New Roman"/>
          <w:sz w:val="22"/>
          <w:szCs w:val="22"/>
        </w:rPr>
        <w:t>hiring</w:t>
      </w:r>
      <w:proofErr w:type="spellEnd"/>
      <w:r w:rsidRPr="00270E1A">
        <w:rPr>
          <w:rFonts w:ascii="Times New Roman" w:hAnsi="Times New Roman" w:cs="Times New Roman"/>
          <w:sz w:val="22"/>
          <w:szCs w:val="22"/>
        </w:rPr>
        <w:t xml:space="preserve"> compa</w:t>
      </w:r>
      <w:r>
        <w:rPr>
          <w:rFonts w:ascii="Times New Roman" w:hAnsi="Times New Roman" w:cs="Times New Roman"/>
          <w:sz w:val="22"/>
          <w:szCs w:val="22"/>
        </w:rPr>
        <w:t>ny in Nairobi Kenya. ITUSHCARS</w:t>
      </w:r>
      <w:r w:rsidRPr="00270E1A">
        <w:rPr>
          <w:rFonts w:ascii="Times New Roman" w:hAnsi="Times New Roman" w:cs="Times New Roman"/>
          <w:sz w:val="22"/>
          <w:szCs w:val="22"/>
        </w:rPr>
        <w:t xml:space="preserve"> want to increase </w:t>
      </w:r>
      <w:proofErr w:type="spellStart"/>
      <w:r w:rsidRPr="00270E1A">
        <w:rPr>
          <w:rFonts w:ascii="Times New Roman" w:hAnsi="Times New Roman" w:cs="Times New Roman"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>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market reach therefore there is</w:t>
      </w:r>
      <w:r w:rsidRPr="00270E1A">
        <w:rPr>
          <w:rFonts w:ascii="Times New Roman" w:hAnsi="Times New Roman" w:cs="Times New Roman"/>
          <w:sz w:val="22"/>
          <w:szCs w:val="22"/>
        </w:rPr>
        <w:t xml:space="preserve"> need for a website to help advertise and manage the business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75129E38" w14:textId="00912BD4" w:rsidR="00C20431" w:rsidRDefault="00C20431" w:rsidP="00C20431">
      <w:pPr>
        <w:pStyle w:val="Heading2"/>
        <w:numPr>
          <w:ilvl w:val="1"/>
          <w:numId w:val="4"/>
        </w:numPr>
      </w:pPr>
      <w:r>
        <w:t>Problem Addressed</w:t>
      </w:r>
    </w:p>
    <w:p w14:paraId="0A82AF1D" w14:textId="438E9477" w:rsidR="00C20431" w:rsidRPr="00270E1A" w:rsidRDefault="00C20431" w:rsidP="00C2043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ITUHCARS</w:t>
      </w:r>
      <w:r w:rsidRPr="00270E1A">
        <w:rPr>
          <w:rFonts w:ascii="Times New Roman" w:hAnsi="Times New Roman" w:cs="Times New Roman"/>
          <w:sz w:val="22"/>
          <w:szCs w:val="22"/>
        </w:rPr>
        <w:t xml:space="preserve"> website will help to:</w:t>
      </w:r>
    </w:p>
    <w:p w14:paraId="52849F3C" w14:textId="77777777" w:rsidR="00C20431" w:rsidRPr="00270E1A" w:rsidRDefault="00C20431" w:rsidP="00C20431">
      <w:pPr>
        <w:pStyle w:val="Default"/>
        <w:numPr>
          <w:ilvl w:val="0"/>
          <w:numId w:val="14"/>
        </w:numPr>
        <w:rPr>
          <w:rFonts w:ascii="Times New Roman" w:hAnsi="Times New Roman" w:cs="Times New Roman"/>
          <w:color w:val="323232"/>
          <w:sz w:val="22"/>
          <w:szCs w:val="22"/>
        </w:rPr>
      </w:pPr>
      <w:r w:rsidRPr="00270E1A">
        <w:rPr>
          <w:rFonts w:ascii="Times New Roman" w:hAnsi="Times New Roman" w:cs="Times New Roman"/>
          <w:sz w:val="22"/>
          <w:szCs w:val="22"/>
        </w:rPr>
        <w:t>To increase the business credibility. A</w:t>
      </w:r>
      <w:r w:rsidRPr="00270E1A">
        <w:rPr>
          <w:rFonts w:ascii="Times New Roman" w:hAnsi="Times New Roman" w:cs="Times New Roman"/>
          <w:color w:val="323232"/>
          <w:sz w:val="22"/>
          <w:szCs w:val="22"/>
        </w:rPr>
        <w:t xml:space="preserve"> website is an opportunity to make a great first impression and give people comfort that the business is real.</w:t>
      </w:r>
    </w:p>
    <w:p w14:paraId="44DDA760" w14:textId="77777777" w:rsidR="00C20431" w:rsidRPr="00270E1A" w:rsidRDefault="00C20431" w:rsidP="00C20431">
      <w:pPr>
        <w:pStyle w:val="Default"/>
        <w:numPr>
          <w:ilvl w:val="0"/>
          <w:numId w:val="14"/>
        </w:numPr>
        <w:rPr>
          <w:rFonts w:ascii="Times New Roman" w:hAnsi="Times New Roman" w:cs="Times New Roman"/>
          <w:color w:val="323232"/>
          <w:sz w:val="22"/>
          <w:szCs w:val="22"/>
        </w:rPr>
      </w:pPr>
      <w:r w:rsidRPr="00270E1A">
        <w:rPr>
          <w:rFonts w:ascii="Times New Roman" w:hAnsi="Times New Roman" w:cs="Times New Roman"/>
          <w:color w:val="323232"/>
          <w:sz w:val="22"/>
          <w:szCs w:val="22"/>
        </w:rPr>
        <w:t xml:space="preserve">The website will help to </w:t>
      </w:r>
      <w:proofErr w:type="gramStart"/>
      <w:r w:rsidRPr="00270E1A">
        <w:rPr>
          <w:rFonts w:ascii="Times New Roman" w:hAnsi="Times New Roman" w:cs="Times New Roman"/>
          <w:color w:val="323232"/>
          <w:sz w:val="22"/>
          <w:szCs w:val="22"/>
        </w:rPr>
        <w:t>Showcase</w:t>
      </w:r>
      <w:proofErr w:type="gramEnd"/>
      <w:r w:rsidRPr="00270E1A">
        <w:rPr>
          <w:rFonts w:ascii="Times New Roman" w:hAnsi="Times New Roman" w:cs="Times New Roman"/>
          <w:color w:val="323232"/>
          <w:sz w:val="22"/>
          <w:szCs w:val="22"/>
        </w:rPr>
        <w:t xml:space="preserve"> the business to prospective customers.</w:t>
      </w:r>
    </w:p>
    <w:p w14:paraId="066ADAE8" w14:textId="77777777" w:rsidR="00C20431" w:rsidRPr="00270E1A" w:rsidRDefault="00C20431" w:rsidP="00C20431">
      <w:pPr>
        <w:pStyle w:val="Default"/>
        <w:numPr>
          <w:ilvl w:val="0"/>
          <w:numId w:val="14"/>
        </w:numPr>
        <w:rPr>
          <w:rFonts w:ascii="Times New Roman" w:hAnsi="Times New Roman" w:cs="Times New Roman"/>
          <w:color w:val="323232"/>
          <w:sz w:val="22"/>
          <w:szCs w:val="22"/>
        </w:rPr>
      </w:pPr>
      <w:r w:rsidRPr="00270E1A">
        <w:rPr>
          <w:rFonts w:ascii="Times New Roman" w:hAnsi="Times New Roman" w:cs="Times New Roman"/>
          <w:color w:val="323232"/>
          <w:sz w:val="22"/>
          <w:szCs w:val="22"/>
        </w:rPr>
        <w:t>The website will increase chance of getting more leads.</w:t>
      </w:r>
    </w:p>
    <w:p w14:paraId="3C2CCFCB" w14:textId="358DE23A" w:rsidR="00510FF6" w:rsidRPr="00DA6F4A" w:rsidRDefault="00C20431" w:rsidP="00DA6F4A">
      <w:pPr>
        <w:pStyle w:val="Default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 w:rsidRPr="00270E1A">
        <w:rPr>
          <w:rFonts w:ascii="Times New Roman" w:hAnsi="Times New Roman" w:cs="Times New Roman"/>
          <w:color w:val="323232"/>
          <w:sz w:val="22"/>
          <w:szCs w:val="22"/>
        </w:rPr>
        <w:t>The website will help save time and improve customer service because it will contain basic information about the business.</w:t>
      </w:r>
    </w:p>
    <w:p w14:paraId="055476CC" w14:textId="326297EA" w:rsidR="00C20431" w:rsidRPr="00C20431" w:rsidRDefault="001E4D1E" w:rsidP="00C20431">
      <w:pPr>
        <w:pStyle w:val="Heading2"/>
      </w:pPr>
      <w:r>
        <w:t>Project Scope</w:t>
      </w:r>
    </w:p>
    <w:p w14:paraId="7EA2B097" w14:textId="59F3BF31" w:rsidR="008E70C5" w:rsidRDefault="0094112A">
      <w:r>
        <w:t xml:space="preserve">In order to achieve the above named, the project will implement </w:t>
      </w:r>
      <w:r w:rsidR="006D0458">
        <w:t>a</w:t>
      </w:r>
      <w:r>
        <w:t xml:space="preserve"> responsive web</w:t>
      </w:r>
      <w:r w:rsidR="006D0458">
        <w:t xml:space="preserve">site </w:t>
      </w:r>
      <w:r>
        <w:t>that will be accessible over the internet through: -</w:t>
      </w:r>
    </w:p>
    <w:p w14:paraId="425D9B66" w14:textId="0716B814" w:rsidR="0094112A" w:rsidRDefault="00345F2B" w:rsidP="0094112A">
      <w:pPr>
        <w:pStyle w:val="ListParagraph"/>
        <w:numPr>
          <w:ilvl w:val="0"/>
          <w:numId w:val="6"/>
        </w:numPr>
      </w:pPr>
      <w:r>
        <w:t>S</w:t>
      </w:r>
      <w:r w:rsidR="0094112A">
        <w:t>mart phones</w:t>
      </w:r>
    </w:p>
    <w:p w14:paraId="7C8C796E" w14:textId="23B4BB6F" w:rsidR="00345F2B" w:rsidRDefault="00345F2B" w:rsidP="0094112A">
      <w:pPr>
        <w:pStyle w:val="ListParagraph"/>
        <w:numPr>
          <w:ilvl w:val="0"/>
          <w:numId w:val="6"/>
        </w:numPr>
      </w:pPr>
      <w:r>
        <w:t>Small devices (</w:t>
      </w:r>
      <w:proofErr w:type="spellStart"/>
      <w:r>
        <w:t>ipad</w:t>
      </w:r>
      <w:proofErr w:type="spellEnd"/>
      <w:r>
        <w:t xml:space="preserve"> and </w:t>
      </w:r>
      <w:proofErr w:type="spellStart"/>
      <w:r>
        <w:t>ipad</w:t>
      </w:r>
      <w:proofErr w:type="spellEnd"/>
      <w:r>
        <w:t>-like devices).</w:t>
      </w:r>
    </w:p>
    <w:p w14:paraId="341B6EC4" w14:textId="71746610" w:rsidR="0094112A" w:rsidRDefault="00345F2B" w:rsidP="0094112A">
      <w:pPr>
        <w:pStyle w:val="ListParagraph"/>
        <w:numPr>
          <w:ilvl w:val="0"/>
          <w:numId w:val="6"/>
        </w:numPr>
      </w:pPr>
      <w:r>
        <w:t xml:space="preserve">Laptops, desktops and large system </w:t>
      </w:r>
    </w:p>
    <w:p w14:paraId="1B752E25" w14:textId="0DA091CA" w:rsidR="00AD6542" w:rsidRDefault="00AD6542" w:rsidP="00AD6542">
      <w:pPr>
        <w:jc w:val="center"/>
      </w:pPr>
    </w:p>
    <w:p w14:paraId="79780C37" w14:textId="77777777" w:rsidR="00345F2B" w:rsidRDefault="00345F2B" w:rsidP="00345F2B">
      <w:r>
        <w:t>The functionalities that will be implemented at a high level are: -</w:t>
      </w:r>
    </w:p>
    <w:p w14:paraId="0D79A4D3" w14:textId="77777777" w:rsidR="00345F2B" w:rsidRDefault="00345F2B" w:rsidP="00345F2B">
      <w:pPr>
        <w:pStyle w:val="Heading3"/>
      </w:pPr>
      <w:r>
        <w:t>Membership Module</w:t>
      </w:r>
    </w:p>
    <w:p w14:paraId="0EB4FC76" w14:textId="77777777" w:rsidR="00345F2B" w:rsidRDefault="00345F2B" w:rsidP="00345F2B">
      <w:r>
        <w:t>Membership module will include: -</w:t>
      </w:r>
    </w:p>
    <w:p w14:paraId="5045EB1F" w14:textId="77777777" w:rsidR="00345F2B" w:rsidRDefault="00345F2B" w:rsidP="00345F2B">
      <w:pPr>
        <w:pStyle w:val="ListParagraph"/>
        <w:numPr>
          <w:ilvl w:val="0"/>
          <w:numId w:val="7"/>
        </w:numPr>
      </w:pPr>
      <w:r>
        <w:t>New members’ registration</w:t>
      </w:r>
      <w:r w:rsidR="0022130C">
        <w:t xml:space="preserve"> process and records keeping.</w:t>
      </w:r>
    </w:p>
    <w:p w14:paraId="2559DD34" w14:textId="77777777" w:rsidR="00345F2B" w:rsidRDefault="00345F2B" w:rsidP="00345F2B">
      <w:pPr>
        <w:pStyle w:val="ListParagraph"/>
        <w:numPr>
          <w:ilvl w:val="0"/>
          <w:numId w:val="7"/>
        </w:numPr>
      </w:pPr>
      <w:r>
        <w:t>Maintenance of existing membership</w:t>
      </w:r>
      <w:r w:rsidR="0022130C">
        <w:t xml:space="preserve"> records.</w:t>
      </w:r>
    </w:p>
    <w:p w14:paraId="37C4FF7F" w14:textId="7BF5FAC5" w:rsidR="00A07CC4" w:rsidRPr="00345F2B" w:rsidRDefault="00345F2B" w:rsidP="00345F2B">
      <w:pPr>
        <w:pStyle w:val="ListParagraph"/>
        <w:numPr>
          <w:ilvl w:val="0"/>
          <w:numId w:val="7"/>
        </w:numPr>
      </w:pPr>
      <w:r>
        <w:t>Management of members</w:t>
      </w:r>
      <w:r w:rsidR="00457FFB">
        <w:t xml:space="preserve"> requests 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533"/>
        <w:gridCol w:w="20"/>
        <w:gridCol w:w="4086"/>
        <w:gridCol w:w="36"/>
        <w:gridCol w:w="1108"/>
        <w:gridCol w:w="20"/>
        <w:gridCol w:w="1212"/>
        <w:gridCol w:w="17"/>
        <w:gridCol w:w="2318"/>
      </w:tblGrid>
      <w:tr w:rsidR="0022130C" w14:paraId="1B59E594" w14:textId="77777777" w:rsidTr="00C16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53" w:type="dxa"/>
            <w:gridSpan w:val="2"/>
          </w:tcPr>
          <w:p w14:paraId="1B8A8833" w14:textId="77777777" w:rsidR="0022130C" w:rsidRDefault="0022130C" w:rsidP="00C16005">
            <w:r>
              <w:t>#</w:t>
            </w:r>
          </w:p>
        </w:tc>
        <w:tc>
          <w:tcPr>
            <w:tcW w:w="4122" w:type="dxa"/>
            <w:gridSpan w:val="2"/>
          </w:tcPr>
          <w:p w14:paraId="2C97D6EF" w14:textId="77777777" w:rsidR="0022130C" w:rsidRDefault="00570B7D" w:rsidP="00C16005">
            <w:r>
              <w:t xml:space="preserve">MEMBER </w:t>
            </w:r>
            <w:r w:rsidR="0022130C">
              <w:t>OPERATION</w:t>
            </w:r>
          </w:p>
        </w:tc>
        <w:tc>
          <w:tcPr>
            <w:tcW w:w="1108" w:type="dxa"/>
          </w:tcPr>
          <w:p w14:paraId="581D5076" w14:textId="77777777" w:rsidR="0022130C" w:rsidRDefault="0022130C" w:rsidP="00C16005">
            <w:r>
              <w:t>REQ.</w:t>
            </w:r>
          </w:p>
        </w:tc>
        <w:tc>
          <w:tcPr>
            <w:tcW w:w="1232" w:type="dxa"/>
            <w:gridSpan w:val="2"/>
          </w:tcPr>
          <w:p w14:paraId="77A49D33" w14:textId="77777777" w:rsidR="0022130C" w:rsidRDefault="0022130C" w:rsidP="00C16005">
            <w:r>
              <w:t>PROVIDED</w:t>
            </w:r>
          </w:p>
        </w:tc>
        <w:tc>
          <w:tcPr>
            <w:tcW w:w="2335" w:type="dxa"/>
            <w:gridSpan w:val="2"/>
          </w:tcPr>
          <w:p w14:paraId="012FA1AC" w14:textId="77777777" w:rsidR="0022130C" w:rsidRDefault="00C16005" w:rsidP="00A07CC4">
            <w:r>
              <w:t>A</w:t>
            </w:r>
            <w:r w:rsidR="00A07CC4">
              <w:t>CCESS</w:t>
            </w:r>
          </w:p>
        </w:tc>
      </w:tr>
      <w:tr w:rsidR="0022130C" w14:paraId="765B2DAD" w14:textId="77777777" w:rsidTr="00C16005">
        <w:tc>
          <w:tcPr>
            <w:tcW w:w="553" w:type="dxa"/>
            <w:gridSpan w:val="2"/>
          </w:tcPr>
          <w:p w14:paraId="62C92B0B" w14:textId="77777777" w:rsidR="0022130C" w:rsidRDefault="0022130C" w:rsidP="00C16005">
            <w:r>
              <w:t>1</w:t>
            </w:r>
          </w:p>
        </w:tc>
        <w:tc>
          <w:tcPr>
            <w:tcW w:w="4122" w:type="dxa"/>
            <w:gridSpan w:val="2"/>
          </w:tcPr>
          <w:p w14:paraId="5A8526E3" w14:textId="77777777" w:rsidR="0022130C" w:rsidRDefault="0022130C" w:rsidP="00C16005">
            <w:r>
              <w:t>Register member</w:t>
            </w:r>
          </w:p>
        </w:tc>
        <w:tc>
          <w:tcPr>
            <w:tcW w:w="1108" w:type="dxa"/>
          </w:tcPr>
          <w:p w14:paraId="4131CB8D" w14:textId="77777777" w:rsidR="0022130C" w:rsidRDefault="00C16005" w:rsidP="00C16005">
            <w:r>
              <w:t>FORM</w:t>
            </w:r>
          </w:p>
        </w:tc>
        <w:tc>
          <w:tcPr>
            <w:tcW w:w="1232" w:type="dxa"/>
            <w:gridSpan w:val="2"/>
          </w:tcPr>
          <w:p w14:paraId="2E5AA815" w14:textId="77777777" w:rsidR="0022130C" w:rsidRDefault="00C16005" w:rsidP="00C16005">
            <w:r>
              <w:t>YES</w:t>
            </w:r>
          </w:p>
        </w:tc>
        <w:tc>
          <w:tcPr>
            <w:tcW w:w="2335" w:type="dxa"/>
            <w:gridSpan w:val="2"/>
          </w:tcPr>
          <w:p w14:paraId="66EEE885" w14:textId="77777777" w:rsidR="0022130C" w:rsidRDefault="00C16005" w:rsidP="00C16005">
            <w:r>
              <w:t>Management</w:t>
            </w:r>
          </w:p>
        </w:tc>
      </w:tr>
      <w:tr w:rsidR="00A07CC4" w14:paraId="0EE4DB79" w14:textId="77777777" w:rsidTr="00C16005">
        <w:tc>
          <w:tcPr>
            <w:tcW w:w="553" w:type="dxa"/>
            <w:gridSpan w:val="2"/>
          </w:tcPr>
          <w:p w14:paraId="503FD955" w14:textId="04803347" w:rsidR="00A07CC4" w:rsidRDefault="00457FFB" w:rsidP="00C16005">
            <w:r>
              <w:t>2</w:t>
            </w:r>
          </w:p>
        </w:tc>
        <w:tc>
          <w:tcPr>
            <w:tcW w:w="4122" w:type="dxa"/>
            <w:gridSpan w:val="2"/>
          </w:tcPr>
          <w:p w14:paraId="3C8183FF" w14:textId="77777777" w:rsidR="00A07CC4" w:rsidRDefault="00A07CC4" w:rsidP="00A07CC4">
            <w:r>
              <w:t>Create member online access</w:t>
            </w:r>
          </w:p>
        </w:tc>
        <w:tc>
          <w:tcPr>
            <w:tcW w:w="1108" w:type="dxa"/>
          </w:tcPr>
          <w:p w14:paraId="4FB1999D" w14:textId="77777777" w:rsidR="00A07CC4" w:rsidRDefault="00A07CC4" w:rsidP="00C16005">
            <w:r>
              <w:t>NA</w:t>
            </w:r>
          </w:p>
        </w:tc>
        <w:tc>
          <w:tcPr>
            <w:tcW w:w="1232" w:type="dxa"/>
            <w:gridSpan w:val="2"/>
          </w:tcPr>
          <w:p w14:paraId="6B5EFCEA" w14:textId="77777777" w:rsidR="00A07CC4" w:rsidRDefault="00A07CC4" w:rsidP="00C16005">
            <w:r>
              <w:t>NA</w:t>
            </w:r>
          </w:p>
        </w:tc>
        <w:tc>
          <w:tcPr>
            <w:tcW w:w="2335" w:type="dxa"/>
            <w:gridSpan w:val="2"/>
          </w:tcPr>
          <w:p w14:paraId="361997E4" w14:textId="77777777" w:rsidR="00A07CC4" w:rsidRDefault="00A07CC4" w:rsidP="00C16005">
            <w:r>
              <w:t>Management</w:t>
            </w:r>
          </w:p>
        </w:tc>
      </w:tr>
      <w:tr w:rsidR="00457FFB" w14:paraId="28277B9C" w14:textId="77777777" w:rsidTr="00C16005">
        <w:tc>
          <w:tcPr>
            <w:tcW w:w="553" w:type="dxa"/>
            <w:gridSpan w:val="2"/>
          </w:tcPr>
          <w:p w14:paraId="4E565EDA" w14:textId="14E6A0B7" w:rsidR="00457FFB" w:rsidRDefault="00457FFB" w:rsidP="00C16005">
            <w:r>
              <w:t>3</w:t>
            </w:r>
          </w:p>
        </w:tc>
        <w:tc>
          <w:tcPr>
            <w:tcW w:w="4122" w:type="dxa"/>
            <w:gridSpan w:val="2"/>
          </w:tcPr>
          <w:p w14:paraId="6281A8B6" w14:textId="28C6D9CD" w:rsidR="00457FFB" w:rsidRDefault="00457FFB" w:rsidP="00A07CC4">
            <w:r>
              <w:t>Book Car</w:t>
            </w:r>
          </w:p>
        </w:tc>
        <w:tc>
          <w:tcPr>
            <w:tcW w:w="1108" w:type="dxa"/>
          </w:tcPr>
          <w:p w14:paraId="23322DF4" w14:textId="28878F4E" w:rsidR="00457FFB" w:rsidRDefault="00457FFB" w:rsidP="00C16005">
            <w:r>
              <w:t>process</w:t>
            </w:r>
          </w:p>
        </w:tc>
        <w:tc>
          <w:tcPr>
            <w:tcW w:w="1232" w:type="dxa"/>
            <w:gridSpan w:val="2"/>
          </w:tcPr>
          <w:p w14:paraId="5719A954" w14:textId="77777777" w:rsidR="00457FFB" w:rsidRDefault="00457FFB" w:rsidP="00C16005"/>
        </w:tc>
        <w:tc>
          <w:tcPr>
            <w:tcW w:w="2335" w:type="dxa"/>
            <w:gridSpan w:val="2"/>
          </w:tcPr>
          <w:p w14:paraId="0E81E47E" w14:textId="0DF3144F" w:rsidR="00457FFB" w:rsidRDefault="00457FFB" w:rsidP="00C16005">
            <w:r>
              <w:t>User</w:t>
            </w:r>
          </w:p>
        </w:tc>
      </w:tr>
      <w:tr w:rsidR="00182704" w14:paraId="6DD4C5FE" w14:textId="77777777" w:rsidTr="00C16005">
        <w:tc>
          <w:tcPr>
            <w:tcW w:w="553" w:type="dxa"/>
            <w:gridSpan w:val="2"/>
          </w:tcPr>
          <w:p w14:paraId="5BFC08F8" w14:textId="77777777" w:rsidR="00182704" w:rsidRDefault="00182704" w:rsidP="00C16005"/>
          <w:p w14:paraId="2B2226CD" w14:textId="77777777" w:rsidR="00182704" w:rsidRDefault="00182704" w:rsidP="00C16005"/>
          <w:p w14:paraId="048CC720" w14:textId="6EF0E8DC" w:rsidR="00182704" w:rsidRDefault="00182704" w:rsidP="00C16005"/>
        </w:tc>
        <w:tc>
          <w:tcPr>
            <w:tcW w:w="4122" w:type="dxa"/>
            <w:gridSpan w:val="2"/>
          </w:tcPr>
          <w:p w14:paraId="27BFBE57" w14:textId="77777777" w:rsidR="00182704" w:rsidRDefault="00182704" w:rsidP="00A07CC4"/>
        </w:tc>
        <w:tc>
          <w:tcPr>
            <w:tcW w:w="1108" w:type="dxa"/>
          </w:tcPr>
          <w:p w14:paraId="01F5CD6D" w14:textId="77777777" w:rsidR="00182704" w:rsidRDefault="00182704" w:rsidP="00C16005"/>
        </w:tc>
        <w:tc>
          <w:tcPr>
            <w:tcW w:w="1232" w:type="dxa"/>
            <w:gridSpan w:val="2"/>
          </w:tcPr>
          <w:p w14:paraId="4DD67C74" w14:textId="77777777" w:rsidR="00182704" w:rsidRDefault="00182704" w:rsidP="00C16005"/>
        </w:tc>
        <w:tc>
          <w:tcPr>
            <w:tcW w:w="2335" w:type="dxa"/>
            <w:gridSpan w:val="2"/>
          </w:tcPr>
          <w:p w14:paraId="38714E47" w14:textId="77777777" w:rsidR="00182704" w:rsidRDefault="00182704" w:rsidP="00C16005"/>
        </w:tc>
      </w:tr>
      <w:tr w:rsidR="00570B7D" w14:paraId="31F25EB2" w14:textId="77777777" w:rsidTr="00457FFB">
        <w:tc>
          <w:tcPr>
            <w:tcW w:w="533" w:type="dxa"/>
          </w:tcPr>
          <w:p w14:paraId="0837ACFB" w14:textId="77777777" w:rsidR="00570B7D" w:rsidRDefault="00570B7D" w:rsidP="00570B7D">
            <w:r>
              <w:t>#</w:t>
            </w:r>
          </w:p>
        </w:tc>
        <w:tc>
          <w:tcPr>
            <w:tcW w:w="4106" w:type="dxa"/>
            <w:gridSpan w:val="2"/>
          </w:tcPr>
          <w:p w14:paraId="5AF3BB33" w14:textId="77777777" w:rsidR="00570B7D" w:rsidRDefault="00570B7D" w:rsidP="00570B7D">
            <w:r>
              <w:t>MANAGEMENT OPERATION</w:t>
            </w:r>
          </w:p>
        </w:tc>
        <w:tc>
          <w:tcPr>
            <w:tcW w:w="1164" w:type="dxa"/>
            <w:gridSpan w:val="3"/>
          </w:tcPr>
          <w:p w14:paraId="53617F33" w14:textId="77777777" w:rsidR="00570B7D" w:rsidRDefault="00570B7D" w:rsidP="00570B7D">
            <w:r>
              <w:t>REQ.</w:t>
            </w:r>
          </w:p>
        </w:tc>
        <w:tc>
          <w:tcPr>
            <w:tcW w:w="1229" w:type="dxa"/>
            <w:gridSpan w:val="2"/>
          </w:tcPr>
          <w:p w14:paraId="5E59A20A" w14:textId="77777777" w:rsidR="00570B7D" w:rsidRDefault="00570B7D" w:rsidP="00570B7D">
            <w:r>
              <w:t>PROVIDED</w:t>
            </w:r>
          </w:p>
        </w:tc>
        <w:tc>
          <w:tcPr>
            <w:tcW w:w="2318" w:type="dxa"/>
          </w:tcPr>
          <w:p w14:paraId="2FAA43A8" w14:textId="77777777" w:rsidR="00570B7D" w:rsidRDefault="00570B7D" w:rsidP="00570B7D">
            <w:r>
              <w:t>ACCESS</w:t>
            </w:r>
          </w:p>
        </w:tc>
      </w:tr>
      <w:tr w:rsidR="00570B7D" w14:paraId="3B82A4B9" w14:textId="77777777" w:rsidTr="00457FFB">
        <w:tc>
          <w:tcPr>
            <w:tcW w:w="533" w:type="dxa"/>
          </w:tcPr>
          <w:p w14:paraId="3A27A443" w14:textId="77777777" w:rsidR="00570B7D" w:rsidRDefault="00570B7D" w:rsidP="00570B7D">
            <w:r>
              <w:t>1</w:t>
            </w:r>
          </w:p>
        </w:tc>
        <w:tc>
          <w:tcPr>
            <w:tcW w:w="4106" w:type="dxa"/>
            <w:gridSpan w:val="2"/>
          </w:tcPr>
          <w:p w14:paraId="1DD570C3" w14:textId="5F047020" w:rsidR="00570B7D" w:rsidRDefault="00570B7D" w:rsidP="00570B7D">
            <w:r>
              <w:t xml:space="preserve">Provision </w:t>
            </w:r>
            <w:r w:rsidR="00457FFB">
              <w:t>admin</w:t>
            </w:r>
            <w:r>
              <w:t xml:space="preserve"> user</w:t>
            </w:r>
          </w:p>
        </w:tc>
        <w:tc>
          <w:tcPr>
            <w:tcW w:w="1164" w:type="dxa"/>
            <w:gridSpan w:val="3"/>
          </w:tcPr>
          <w:p w14:paraId="2053BB30" w14:textId="77777777" w:rsidR="00570B7D" w:rsidRDefault="00570B7D" w:rsidP="00570B7D">
            <w:r>
              <w:t>NA</w:t>
            </w:r>
          </w:p>
        </w:tc>
        <w:tc>
          <w:tcPr>
            <w:tcW w:w="1229" w:type="dxa"/>
            <w:gridSpan w:val="2"/>
          </w:tcPr>
          <w:p w14:paraId="4740EBD1" w14:textId="77777777" w:rsidR="00570B7D" w:rsidRDefault="00570B7D" w:rsidP="00570B7D">
            <w:r>
              <w:t>NA</w:t>
            </w:r>
          </w:p>
        </w:tc>
        <w:tc>
          <w:tcPr>
            <w:tcW w:w="2318" w:type="dxa"/>
          </w:tcPr>
          <w:p w14:paraId="20A3806D" w14:textId="77777777" w:rsidR="00570B7D" w:rsidRDefault="00570B7D" w:rsidP="00570B7D">
            <w:r>
              <w:t>System</w:t>
            </w:r>
          </w:p>
        </w:tc>
      </w:tr>
      <w:tr w:rsidR="00570B7D" w14:paraId="4EB9D418" w14:textId="77777777" w:rsidTr="00457FFB">
        <w:tc>
          <w:tcPr>
            <w:tcW w:w="533" w:type="dxa"/>
          </w:tcPr>
          <w:p w14:paraId="1DF61FDB" w14:textId="77777777" w:rsidR="00570B7D" w:rsidRDefault="00570B7D" w:rsidP="00570B7D">
            <w:r>
              <w:t>2</w:t>
            </w:r>
          </w:p>
        </w:tc>
        <w:tc>
          <w:tcPr>
            <w:tcW w:w="4106" w:type="dxa"/>
            <w:gridSpan w:val="2"/>
          </w:tcPr>
          <w:p w14:paraId="0630D573" w14:textId="4FC2F36D" w:rsidR="00570B7D" w:rsidRDefault="00457FFB" w:rsidP="00570B7D">
            <w:r>
              <w:t>Approve booking requests</w:t>
            </w:r>
          </w:p>
        </w:tc>
        <w:tc>
          <w:tcPr>
            <w:tcW w:w="1164" w:type="dxa"/>
            <w:gridSpan w:val="3"/>
          </w:tcPr>
          <w:p w14:paraId="1A795BCB" w14:textId="77777777" w:rsidR="00570B7D" w:rsidRDefault="00A02DF3" w:rsidP="00570B7D">
            <w:r>
              <w:t>List</w:t>
            </w:r>
          </w:p>
        </w:tc>
        <w:tc>
          <w:tcPr>
            <w:tcW w:w="1229" w:type="dxa"/>
            <w:gridSpan w:val="2"/>
          </w:tcPr>
          <w:p w14:paraId="3CC34B5F" w14:textId="77777777" w:rsidR="00570B7D" w:rsidRDefault="00A02DF3" w:rsidP="00570B7D">
            <w:r>
              <w:t>NO</w:t>
            </w:r>
          </w:p>
        </w:tc>
        <w:tc>
          <w:tcPr>
            <w:tcW w:w="2318" w:type="dxa"/>
          </w:tcPr>
          <w:p w14:paraId="2B2F4013" w14:textId="387EC95B" w:rsidR="00570B7D" w:rsidRDefault="00457FFB" w:rsidP="00570B7D">
            <w:r>
              <w:t>admin</w:t>
            </w:r>
            <w:r w:rsidR="00A02DF3">
              <w:t>-user</w:t>
            </w:r>
          </w:p>
        </w:tc>
      </w:tr>
      <w:tr w:rsidR="00182704" w14:paraId="51C51DA0" w14:textId="77777777" w:rsidTr="00457FFB">
        <w:tc>
          <w:tcPr>
            <w:tcW w:w="533" w:type="dxa"/>
          </w:tcPr>
          <w:p w14:paraId="4A0A8997" w14:textId="77777777" w:rsidR="00182704" w:rsidRDefault="00182704" w:rsidP="00182704">
            <w:r>
              <w:t>3</w:t>
            </w:r>
          </w:p>
        </w:tc>
        <w:tc>
          <w:tcPr>
            <w:tcW w:w="4106" w:type="dxa"/>
            <w:gridSpan w:val="2"/>
          </w:tcPr>
          <w:p w14:paraId="114D3CC7" w14:textId="6E1ECDDC" w:rsidR="00182704" w:rsidRDefault="00182704" w:rsidP="00182704">
            <w:r>
              <w:t>Add Cars</w:t>
            </w:r>
          </w:p>
        </w:tc>
        <w:tc>
          <w:tcPr>
            <w:tcW w:w="1164" w:type="dxa"/>
            <w:gridSpan w:val="3"/>
          </w:tcPr>
          <w:p w14:paraId="5B214661" w14:textId="4A100AC8" w:rsidR="00182704" w:rsidRDefault="00182704" w:rsidP="00182704">
            <w:r>
              <w:t>process</w:t>
            </w:r>
          </w:p>
        </w:tc>
        <w:tc>
          <w:tcPr>
            <w:tcW w:w="1229" w:type="dxa"/>
            <w:gridSpan w:val="2"/>
          </w:tcPr>
          <w:p w14:paraId="2695D7E6" w14:textId="154B3E41" w:rsidR="00182704" w:rsidRDefault="00182704" w:rsidP="00182704">
            <w:r>
              <w:t>yes</w:t>
            </w:r>
          </w:p>
        </w:tc>
        <w:tc>
          <w:tcPr>
            <w:tcW w:w="2318" w:type="dxa"/>
          </w:tcPr>
          <w:p w14:paraId="5D88522B" w14:textId="1D1E8B3B" w:rsidR="00182704" w:rsidRDefault="00182704" w:rsidP="00182704">
            <w:r>
              <w:t>admin-user</w:t>
            </w:r>
          </w:p>
        </w:tc>
      </w:tr>
    </w:tbl>
    <w:p w14:paraId="120E7372" w14:textId="77777777" w:rsidR="00A02DF3" w:rsidRDefault="00A02DF3" w:rsidP="00570B7D"/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476"/>
        <w:gridCol w:w="2669"/>
        <w:gridCol w:w="3309"/>
        <w:gridCol w:w="2896"/>
      </w:tblGrid>
      <w:tr w:rsidR="00A02DF3" w14:paraId="5FA5D1AE" w14:textId="77777777" w:rsidTr="00A02D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" w:type="dxa"/>
          </w:tcPr>
          <w:p w14:paraId="4F6F9A9B" w14:textId="77777777" w:rsidR="00A02DF3" w:rsidRDefault="00A02DF3" w:rsidP="00570B7D">
            <w:r>
              <w:t>#</w:t>
            </w:r>
          </w:p>
        </w:tc>
        <w:tc>
          <w:tcPr>
            <w:tcW w:w="2669" w:type="dxa"/>
          </w:tcPr>
          <w:p w14:paraId="078AFD03" w14:textId="77777777" w:rsidR="00A02DF3" w:rsidRDefault="00A02DF3" w:rsidP="00570B7D">
            <w:r>
              <w:t>ROLE</w:t>
            </w:r>
          </w:p>
        </w:tc>
        <w:tc>
          <w:tcPr>
            <w:tcW w:w="3309" w:type="dxa"/>
          </w:tcPr>
          <w:p w14:paraId="7A190140" w14:textId="77777777" w:rsidR="00A02DF3" w:rsidRDefault="00A02DF3" w:rsidP="00570B7D">
            <w:r>
              <w:t>ACCESS</w:t>
            </w:r>
          </w:p>
        </w:tc>
        <w:tc>
          <w:tcPr>
            <w:tcW w:w="2896" w:type="dxa"/>
          </w:tcPr>
          <w:p w14:paraId="2C51F80D" w14:textId="77777777" w:rsidR="00A02DF3" w:rsidRDefault="00A02DF3" w:rsidP="00570B7D">
            <w:r>
              <w:t>COMMENTS</w:t>
            </w:r>
          </w:p>
        </w:tc>
      </w:tr>
      <w:tr w:rsidR="00A02DF3" w14:paraId="5146DBC9" w14:textId="77777777" w:rsidTr="00A02DF3">
        <w:tc>
          <w:tcPr>
            <w:tcW w:w="476" w:type="dxa"/>
          </w:tcPr>
          <w:p w14:paraId="7769DA92" w14:textId="77777777" w:rsidR="00A02DF3" w:rsidRDefault="00A02DF3" w:rsidP="00570B7D">
            <w:r>
              <w:t>1</w:t>
            </w:r>
          </w:p>
        </w:tc>
        <w:tc>
          <w:tcPr>
            <w:tcW w:w="2669" w:type="dxa"/>
          </w:tcPr>
          <w:p w14:paraId="32F3157E" w14:textId="5DC620D6" w:rsidR="00A02DF3" w:rsidRDefault="00457FFB" w:rsidP="00570B7D">
            <w:r>
              <w:t>ADMIN</w:t>
            </w:r>
            <w:r w:rsidR="00A02DF3">
              <w:t>-USER</w:t>
            </w:r>
          </w:p>
        </w:tc>
        <w:tc>
          <w:tcPr>
            <w:tcW w:w="3309" w:type="dxa"/>
          </w:tcPr>
          <w:p w14:paraId="328C3F64" w14:textId="77777777" w:rsidR="00A02DF3" w:rsidRDefault="00A02DF3" w:rsidP="00570B7D">
            <w:r>
              <w:t>ALL</w:t>
            </w:r>
          </w:p>
        </w:tc>
        <w:tc>
          <w:tcPr>
            <w:tcW w:w="2896" w:type="dxa"/>
          </w:tcPr>
          <w:p w14:paraId="4968B725" w14:textId="77777777" w:rsidR="00A02DF3" w:rsidRDefault="00A02DF3" w:rsidP="00570B7D">
            <w:r>
              <w:t>Can do everything</w:t>
            </w:r>
          </w:p>
        </w:tc>
      </w:tr>
      <w:tr w:rsidR="00C513E7" w14:paraId="3E846603" w14:textId="77777777" w:rsidTr="00DE7F4A">
        <w:trPr>
          <w:trHeight w:val="904"/>
        </w:trPr>
        <w:tc>
          <w:tcPr>
            <w:tcW w:w="476" w:type="dxa"/>
          </w:tcPr>
          <w:p w14:paraId="266A8397" w14:textId="77777777" w:rsidR="00C513E7" w:rsidRDefault="00C513E7" w:rsidP="00570B7D">
            <w:r>
              <w:t>2</w:t>
            </w:r>
          </w:p>
        </w:tc>
        <w:tc>
          <w:tcPr>
            <w:tcW w:w="2669" w:type="dxa"/>
          </w:tcPr>
          <w:p w14:paraId="5F46FBF7" w14:textId="30A0C336" w:rsidR="00C513E7" w:rsidRDefault="00182704" w:rsidP="00570B7D">
            <w:r>
              <w:t>User</w:t>
            </w:r>
          </w:p>
        </w:tc>
        <w:tc>
          <w:tcPr>
            <w:tcW w:w="3309" w:type="dxa"/>
          </w:tcPr>
          <w:p w14:paraId="5EBBE756" w14:textId="37667ABB" w:rsidR="00C513E7" w:rsidRDefault="00182704" w:rsidP="00570B7D">
            <w:r>
              <w:t>User pages</w:t>
            </w:r>
          </w:p>
        </w:tc>
        <w:tc>
          <w:tcPr>
            <w:tcW w:w="2896" w:type="dxa"/>
          </w:tcPr>
          <w:p w14:paraId="69A6C946" w14:textId="5EC2465B" w:rsidR="00C513E7" w:rsidRDefault="00182704" w:rsidP="00570B7D">
            <w:r>
              <w:t>Booking a car</w:t>
            </w:r>
          </w:p>
        </w:tc>
      </w:tr>
    </w:tbl>
    <w:p w14:paraId="06C6ED90" w14:textId="77777777" w:rsidR="00A02DF3" w:rsidRPr="00570B7D" w:rsidRDefault="00A02DF3" w:rsidP="00570B7D"/>
    <w:p w14:paraId="18945CD2" w14:textId="54881373" w:rsidR="00345F2B" w:rsidRDefault="00182704" w:rsidP="00345F2B">
      <w:pPr>
        <w:pStyle w:val="Heading3"/>
      </w:pPr>
      <w:r>
        <w:t>Booking</w:t>
      </w:r>
      <w:r w:rsidR="00345F2B">
        <w:t xml:space="preserve"> Module</w:t>
      </w:r>
    </w:p>
    <w:p w14:paraId="0EB99DEA" w14:textId="78FC68F0" w:rsidR="00C513E7" w:rsidRDefault="00C513E7" w:rsidP="00C513E7">
      <w:r>
        <w:t xml:space="preserve">The </w:t>
      </w:r>
      <w:r w:rsidR="00182704">
        <w:t>Company</w:t>
      </w:r>
      <w:r>
        <w:t xml:space="preserve"> offers </w:t>
      </w:r>
      <w:r w:rsidR="00182704">
        <w:t>cars</w:t>
      </w:r>
      <w:r>
        <w:t xml:space="preserve"> to its members. The </w:t>
      </w:r>
      <w:r w:rsidR="00182704">
        <w:t>booking</w:t>
      </w:r>
      <w:r>
        <w:t xml:space="preserve"> module will include: -</w:t>
      </w:r>
    </w:p>
    <w:p w14:paraId="01EBC146" w14:textId="0238AA3A" w:rsidR="00C513E7" w:rsidRDefault="00182704" w:rsidP="00C513E7">
      <w:pPr>
        <w:pStyle w:val="ListParagraph"/>
        <w:numPr>
          <w:ilvl w:val="0"/>
          <w:numId w:val="8"/>
        </w:numPr>
      </w:pPr>
      <w:r>
        <w:t>Car booking</w:t>
      </w:r>
      <w:r w:rsidR="008C7493">
        <w:t xml:space="preserve"> process</w:t>
      </w:r>
    </w:p>
    <w:p w14:paraId="4C6254CC" w14:textId="731C2E54" w:rsidR="00C513E7" w:rsidRDefault="00182704" w:rsidP="00C513E7">
      <w:pPr>
        <w:pStyle w:val="ListParagraph"/>
        <w:numPr>
          <w:ilvl w:val="0"/>
          <w:numId w:val="8"/>
        </w:numPr>
      </w:pPr>
      <w:r>
        <w:t xml:space="preserve">Book request approval </w:t>
      </w:r>
      <w:r w:rsidR="00C513E7">
        <w:t>process</w:t>
      </w:r>
    </w:p>
    <w:p w14:paraId="2BEE24FA" w14:textId="3E569FDC" w:rsidR="00C513E7" w:rsidRDefault="00C513E7" w:rsidP="00182704">
      <w:pPr>
        <w:pStyle w:val="ListParagraph"/>
      </w:pP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445"/>
        <w:gridCol w:w="3690"/>
        <w:gridCol w:w="2070"/>
        <w:gridCol w:w="3145"/>
      </w:tblGrid>
      <w:tr w:rsidR="008C7493" w14:paraId="5C4F8AA3" w14:textId="77777777" w:rsidTr="008C74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5" w:type="dxa"/>
          </w:tcPr>
          <w:p w14:paraId="6A0D4C15" w14:textId="77777777" w:rsidR="008C7493" w:rsidRDefault="008C7493" w:rsidP="008C7493">
            <w:r>
              <w:t>#</w:t>
            </w:r>
          </w:p>
        </w:tc>
        <w:tc>
          <w:tcPr>
            <w:tcW w:w="3690" w:type="dxa"/>
          </w:tcPr>
          <w:p w14:paraId="1B2CA37D" w14:textId="77777777" w:rsidR="008C7493" w:rsidRDefault="008C7493" w:rsidP="008C7493">
            <w:r>
              <w:t>OPERATION</w:t>
            </w:r>
          </w:p>
        </w:tc>
        <w:tc>
          <w:tcPr>
            <w:tcW w:w="2070" w:type="dxa"/>
          </w:tcPr>
          <w:p w14:paraId="1A88AE6E" w14:textId="77777777" w:rsidR="008C7493" w:rsidRDefault="008C7493" w:rsidP="008C7493">
            <w:r>
              <w:t>PROVIDED</w:t>
            </w:r>
          </w:p>
        </w:tc>
        <w:tc>
          <w:tcPr>
            <w:tcW w:w="3145" w:type="dxa"/>
          </w:tcPr>
          <w:p w14:paraId="08987866" w14:textId="77777777" w:rsidR="008C7493" w:rsidRDefault="008C7493" w:rsidP="008C7493">
            <w:r>
              <w:t>COMMENTS</w:t>
            </w:r>
          </w:p>
        </w:tc>
      </w:tr>
      <w:tr w:rsidR="008C7493" w14:paraId="5A184126" w14:textId="77777777" w:rsidTr="008C7493">
        <w:tc>
          <w:tcPr>
            <w:tcW w:w="445" w:type="dxa"/>
          </w:tcPr>
          <w:p w14:paraId="72868825" w14:textId="77777777" w:rsidR="008C7493" w:rsidRDefault="008C7493" w:rsidP="008C7493">
            <w:r>
              <w:t>1</w:t>
            </w:r>
          </w:p>
        </w:tc>
        <w:tc>
          <w:tcPr>
            <w:tcW w:w="3690" w:type="dxa"/>
          </w:tcPr>
          <w:p w14:paraId="2E21FA17" w14:textId="0B4A1666" w:rsidR="008C7493" w:rsidRDefault="00182704" w:rsidP="008C7493">
            <w:r>
              <w:t>Booking car request</w:t>
            </w:r>
            <w:r w:rsidR="008C7493">
              <w:t xml:space="preserve"> </w:t>
            </w:r>
          </w:p>
        </w:tc>
        <w:tc>
          <w:tcPr>
            <w:tcW w:w="2070" w:type="dxa"/>
          </w:tcPr>
          <w:p w14:paraId="68840790" w14:textId="77777777" w:rsidR="008C7493" w:rsidRDefault="008C7493" w:rsidP="008C7493">
            <w:r>
              <w:t>YES</w:t>
            </w:r>
          </w:p>
        </w:tc>
        <w:tc>
          <w:tcPr>
            <w:tcW w:w="3145" w:type="dxa"/>
          </w:tcPr>
          <w:p w14:paraId="2C231CE5" w14:textId="77777777" w:rsidR="008C7493" w:rsidRDefault="008C7493" w:rsidP="008C7493"/>
        </w:tc>
      </w:tr>
      <w:tr w:rsidR="008C7493" w14:paraId="2EE0809F" w14:textId="77777777" w:rsidTr="008C7493">
        <w:tc>
          <w:tcPr>
            <w:tcW w:w="445" w:type="dxa"/>
          </w:tcPr>
          <w:p w14:paraId="6F884557" w14:textId="77777777" w:rsidR="008C7493" w:rsidRDefault="008C7493" w:rsidP="008C7493">
            <w:r>
              <w:t>2</w:t>
            </w:r>
          </w:p>
        </w:tc>
        <w:tc>
          <w:tcPr>
            <w:tcW w:w="3690" w:type="dxa"/>
          </w:tcPr>
          <w:p w14:paraId="59D90215" w14:textId="4245AC27" w:rsidR="008C7493" w:rsidRDefault="00182704" w:rsidP="008C7493">
            <w:r>
              <w:t>Book approval workflow</w:t>
            </w:r>
          </w:p>
        </w:tc>
        <w:tc>
          <w:tcPr>
            <w:tcW w:w="2070" w:type="dxa"/>
          </w:tcPr>
          <w:p w14:paraId="7531B39F" w14:textId="77777777" w:rsidR="008C7493" w:rsidRDefault="00A116D5" w:rsidP="008C7493">
            <w:r>
              <w:t>NO</w:t>
            </w:r>
          </w:p>
        </w:tc>
        <w:tc>
          <w:tcPr>
            <w:tcW w:w="3145" w:type="dxa"/>
          </w:tcPr>
          <w:p w14:paraId="0EC4CC5B" w14:textId="77777777" w:rsidR="008C7493" w:rsidRDefault="008C7493" w:rsidP="008C7493"/>
        </w:tc>
      </w:tr>
      <w:tr w:rsidR="008C7493" w14:paraId="52C30602" w14:textId="77777777" w:rsidTr="008C7493">
        <w:tc>
          <w:tcPr>
            <w:tcW w:w="445" w:type="dxa"/>
          </w:tcPr>
          <w:p w14:paraId="75B32B20" w14:textId="77777777" w:rsidR="008C7493" w:rsidRDefault="008C7493" w:rsidP="008C7493">
            <w:r>
              <w:t>3</w:t>
            </w:r>
          </w:p>
        </w:tc>
        <w:tc>
          <w:tcPr>
            <w:tcW w:w="3690" w:type="dxa"/>
          </w:tcPr>
          <w:p w14:paraId="758A62E2" w14:textId="1FDA9D13" w:rsidR="008C7493" w:rsidRDefault="00182704" w:rsidP="008C7493">
            <w:r>
              <w:t xml:space="preserve">Book request </w:t>
            </w:r>
            <w:r w:rsidR="008C7493">
              <w:t>rejection workflow</w:t>
            </w:r>
          </w:p>
        </w:tc>
        <w:tc>
          <w:tcPr>
            <w:tcW w:w="2070" w:type="dxa"/>
          </w:tcPr>
          <w:p w14:paraId="59006678" w14:textId="77777777" w:rsidR="008C7493" w:rsidRDefault="00A116D5" w:rsidP="008C7493">
            <w:r>
              <w:t>NO</w:t>
            </w:r>
          </w:p>
        </w:tc>
        <w:tc>
          <w:tcPr>
            <w:tcW w:w="3145" w:type="dxa"/>
          </w:tcPr>
          <w:p w14:paraId="7F67F8DC" w14:textId="77777777" w:rsidR="008C7493" w:rsidRDefault="008C7493" w:rsidP="008C7493"/>
        </w:tc>
      </w:tr>
    </w:tbl>
    <w:p w14:paraId="3C44E625" w14:textId="77777777" w:rsidR="008C7493" w:rsidRPr="00C513E7" w:rsidRDefault="008C7493" w:rsidP="008C7493"/>
    <w:p w14:paraId="3A3DF275" w14:textId="4D82AEF5" w:rsidR="00345F2B" w:rsidRDefault="00D6386B" w:rsidP="00345F2B">
      <w:pPr>
        <w:pStyle w:val="Heading3"/>
      </w:pPr>
      <w:r>
        <w:t>Car adding Module</w:t>
      </w:r>
    </w:p>
    <w:p w14:paraId="758B443F" w14:textId="4B09DBCB" w:rsidR="00A116D5" w:rsidRDefault="00A116D5" w:rsidP="00A116D5">
      <w:r>
        <w:t xml:space="preserve">The purpose of the </w:t>
      </w:r>
      <w:r w:rsidR="00D6386B">
        <w:t>this module is to allow admin to add available cars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445"/>
        <w:gridCol w:w="5788"/>
        <w:gridCol w:w="3117"/>
      </w:tblGrid>
      <w:tr w:rsidR="00A116D5" w14:paraId="2A79E258" w14:textId="77777777" w:rsidTr="00A11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5" w:type="dxa"/>
          </w:tcPr>
          <w:p w14:paraId="7AC62B9B" w14:textId="77777777" w:rsidR="00A116D5" w:rsidRDefault="00A116D5" w:rsidP="00A116D5">
            <w:r>
              <w:t>#</w:t>
            </w:r>
          </w:p>
        </w:tc>
        <w:tc>
          <w:tcPr>
            <w:tcW w:w="5788" w:type="dxa"/>
          </w:tcPr>
          <w:p w14:paraId="1F83C9EE" w14:textId="77777777" w:rsidR="00A116D5" w:rsidRDefault="000450CC" w:rsidP="00A116D5">
            <w:r>
              <w:t>OPERATION</w:t>
            </w:r>
          </w:p>
        </w:tc>
        <w:tc>
          <w:tcPr>
            <w:tcW w:w="3117" w:type="dxa"/>
          </w:tcPr>
          <w:p w14:paraId="1DE6633D" w14:textId="77777777" w:rsidR="00A116D5" w:rsidRDefault="000450CC" w:rsidP="00A116D5">
            <w:r>
              <w:t>COMMENTS</w:t>
            </w:r>
          </w:p>
        </w:tc>
      </w:tr>
      <w:tr w:rsidR="00A116D5" w14:paraId="0D06D8D2" w14:textId="77777777" w:rsidTr="00A116D5">
        <w:tc>
          <w:tcPr>
            <w:tcW w:w="445" w:type="dxa"/>
          </w:tcPr>
          <w:p w14:paraId="20ED12E0" w14:textId="77777777" w:rsidR="00A116D5" w:rsidRDefault="00A116D5" w:rsidP="00A116D5">
            <w:r>
              <w:t>1</w:t>
            </w:r>
          </w:p>
        </w:tc>
        <w:tc>
          <w:tcPr>
            <w:tcW w:w="5788" w:type="dxa"/>
          </w:tcPr>
          <w:p w14:paraId="41F9EB19" w14:textId="3AE7D433" w:rsidR="00A116D5" w:rsidRDefault="00D6386B" w:rsidP="00A116D5">
            <w:r>
              <w:t>Add car</w:t>
            </w:r>
          </w:p>
        </w:tc>
        <w:tc>
          <w:tcPr>
            <w:tcW w:w="3117" w:type="dxa"/>
          </w:tcPr>
          <w:p w14:paraId="2BBD021D" w14:textId="77777777" w:rsidR="00A116D5" w:rsidRDefault="00A116D5" w:rsidP="00A116D5"/>
        </w:tc>
      </w:tr>
      <w:tr w:rsidR="00A116D5" w14:paraId="061A55D8" w14:textId="77777777" w:rsidTr="00A116D5">
        <w:tc>
          <w:tcPr>
            <w:tcW w:w="445" w:type="dxa"/>
          </w:tcPr>
          <w:p w14:paraId="5AB8B24D" w14:textId="77777777" w:rsidR="00A116D5" w:rsidRDefault="00A116D5" w:rsidP="00A116D5">
            <w:r>
              <w:t>2</w:t>
            </w:r>
          </w:p>
        </w:tc>
        <w:tc>
          <w:tcPr>
            <w:tcW w:w="5788" w:type="dxa"/>
          </w:tcPr>
          <w:p w14:paraId="7A9D0EC8" w14:textId="28312D8B" w:rsidR="00A116D5" w:rsidRDefault="00D6386B" w:rsidP="00A116D5">
            <w:r>
              <w:t>Remove car</w:t>
            </w:r>
          </w:p>
        </w:tc>
        <w:tc>
          <w:tcPr>
            <w:tcW w:w="3117" w:type="dxa"/>
          </w:tcPr>
          <w:p w14:paraId="764D148D" w14:textId="77777777" w:rsidR="00A116D5" w:rsidRDefault="00A116D5" w:rsidP="00A116D5"/>
        </w:tc>
      </w:tr>
    </w:tbl>
    <w:p w14:paraId="00BCA605" w14:textId="77777777" w:rsidR="00A116D5" w:rsidRPr="00A116D5" w:rsidRDefault="00A116D5" w:rsidP="00A116D5"/>
    <w:p w14:paraId="01302827" w14:textId="1F0EA915" w:rsidR="008E70C5" w:rsidRDefault="00141D56" w:rsidP="00141D56">
      <w:pPr>
        <w:pStyle w:val="Heading2"/>
      </w:pPr>
      <w:r>
        <w:t>Risks</w:t>
      </w:r>
    </w:p>
    <w:p w14:paraId="40811A78" w14:textId="625838CC" w:rsidR="00141D56" w:rsidRPr="00141D56" w:rsidRDefault="00141D56" w:rsidP="00141D56">
      <w:pPr>
        <w:numPr>
          <w:ilvl w:val="0"/>
          <w:numId w:val="15"/>
        </w:numPr>
      </w:pPr>
      <w:r w:rsidRPr="00141D56">
        <w:rPr>
          <w:b/>
          <w:bCs/>
        </w:rPr>
        <w:t>Data Breaches</w:t>
      </w:r>
      <w:r w:rsidRPr="00141D56">
        <w:t>: Customer personal information, such as names, addresses, and payment details, may be compromised in data breaches, leading to identity theft or financial loss.</w:t>
      </w:r>
    </w:p>
    <w:p w14:paraId="33E13154" w14:textId="77777777" w:rsidR="00141D56" w:rsidRPr="00141D56" w:rsidRDefault="00141D56" w:rsidP="00141D56">
      <w:pPr>
        <w:numPr>
          <w:ilvl w:val="0"/>
          <w:numId w:val="15"/>
        </w:numPr>
      </w:pPr>
      <w:r w:rsidRPr="00141D56">
        <w:rPr>
          <w:b/>
          <w:bCs/>
        </w:rPr>
        <w:lastRenderedPageBreak/>
        <w:t>Unauthorized Access</w:t>
      </w:r>
      <w:r w:rsidRPr="00141D56">
        <w:t>: Weak authentication systems can result in unauthorized access to user accounts and sensitive data, including reservation details and payment information.</w:t>
      </w:r>
    </w:p>
    <w:p w14:paraId="612E4525" w14:textId="77777777" w:rsidR="00141D56" w:rsidRPr="00141D56" w:rsidRDefault="00141D56" w:rsidP="00141D56">
      <w:pPr>
        <w:numPr>
          <w:ilvl w:val="0"/>
          <w:numId w:val="15"/>
        </w:numPr>
      </w:pPr>
      <w:r w:rsidRPr="00141D56">
        <w:rPr>
          <w:b/>
          <w:bCs/>
        </w:rPr>
        <w:t>Phishing Attacks</w:t>
      </w:r>
      <w:r w:rsidRPr="00141D56">
        <w:t>: Cybercriminals may impersonate the car hire service to deceive users into revealing their personal or financial information.</w:t>
      </w:r>
    </w:p>
    <w:p w14:paraId="20EEECF4" w14:textId="77777777" w:rsidR="00141D56" w:rsidRPr="00141D56" w:rsidRDefault="00141D56" w:rsidP="00141D56">
      <w:pPr>
        <w:numPr>
          <w:ilvl w:val="0"/>
          <w:numId w:val="15"/>
        </w:numPr>
      </w:pPr>
      <w:r w:rsidRPr="00141D56">
        <w:rPr>
          <w:b/>
          <w:bCs/>
        </w:rPr>
        <w:t>Malware and Ransomware</w:t>
      </w:r>
      <w:r w:rsidRPr="00141D56">
        <w:t>: Malicious software can infect the website, disrupting operations or encrypting data, demanding a ransom for decryption.</w:t>
      </w:r>
    </w:p>
    <w:p w14:paraId="09051B78" w14:textId="77777777" w:rsidR="00141D56" w:rsidRPr="00141D56" w:rsidRDefault="00141D56" w:rsidP="00141D56">
      <w:pPr>
        <w:numPr>
          <w:ilvl w:val="0"/>
          <w:numId w:val="15"/>
        </w:numPr>
      </w:pPr>
      <w:r w:rsidRPr="00141D56">
        <w:rPr>
          <w:b/>
          <w:bCs/>
        </w:rPr>
        <w:t>Website Downtime</w:t>
      </w:r>
      <w:r w:rsidRPr="00141D56">
        <w:t>: Technical issues, traffic spikes, or cyberattacks can cause website downtime, resulting in lost business and customer frustration.</w:t>
      </w:r>
    </w:p>
    <w:p w14:paraId="10794B5F" w14:textId="55FDF04A" w:rsidR="00141D56" w:rsidRPr="00141D56" w:rsidRDefault="00141D56" w:rsidP="00141D56">
      <w:pPr>
        <w:numPr>
          <w:ilvl w:val="0"/>
          <w:numId w:val="15"/>
        </w:numPr>
      </w:pPr>
      <w:r w:rsidRPr="00141D56">
        <w:rPr>
          <w:b/>
          <w:bCs/>
        </w:rPr>
        <w:t>Reputation Damage</w:t>
      </w:r>
      <w:r w:rsidRPr="00141D56">
        <w:t>: Negative reviews, complaints, or publicized incidents can harm the car hire service's reputation and lead to decreased customer trust.</w:t>
      </w:r>
      <w:bookmarkStart w:id="0" w:name="_GoBack"/>
      <w:bookmarkEnd w:id="0"/>
      <w:r w:rsidRPr="00141D56">
        <w:t xml:space="preserve"> </w:t>
      </w:r>
    </w:p>
    <w:sectPr w:rsidR="00141D56" w:rsidRPr="00141D56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132421" w14:textId="77777777" w:rsidR="00D32610" w:rsidRDefault="00D32610">
      <w:pPr>
        <w:spacing w:after="0" w:line="240" w:lineRule="auto"/>
      </w:pPr>
      <w:r>
        <w:separator/>
      </w:r>
    </w:p>
  </w:endnote>
  <w:endnote w:type="continuationSeparator" w:id="0">
    <w:p w14:paraId="40603DB7" w14:textId="77777777" w:rsidR="00D32610" w:rsidRDefault="00D32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1ADDB5" w14:textId="77777777" w:rsidR="00D32610" w:rsidRDefault="00D32610">
      <w:pPr>
        <w:spacing w:after="0" w:line="240" w:lineRule="auto"/>
      </w:pPr>
      <w:r>
        <w:separator/>
      </w:r>
    </w:p>
  </w:footnote>
  <w:footnote w:type="continuationSeparator" w:id="0">
    <w:p w14:paraId="02836B86" w14:textId="77777777" w:rsidR="00D32610" w:rsidRDefault="00D32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85482" w14:textId="77777777" w:rsidR="008E70C5" w:rsidRDefault="001E4D1E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8175B5" wp14:editId="448D6C95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08B6314" w14:textId="6B4CA28D" w:rsidR="008E70C5" w:rsidRDefault="001E4D1E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141D56"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8175B5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14:paraId="008B6314" w14:textId="6B4CA28D" w:rsidR="008E70C5" w:rsidRDefault="001E4D1E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141D56"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0A48A614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6C3163C"/>
    <w:multiLevelType w:val="hybridMultilevel"/>
    <w:tmpl w:val="645A3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608BA"/>
    <w:multiLevelType w:val="hybridMultilevel"/>
    <w:tmpl w:val="DDE68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26B4D"/>
    <w:multiLevelType w:val="hybridMultilevel"/>
    <w:tmpl w:val="6DB64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76D4B"/>
    <w:multiLevelType w:val="hybridMultilevel"/>
    <w:tmpl w:val="3C06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B1C50"/>
    <w:multiLevelType w:val="hybridMultilevel"/>
    <w:tmpl w:val="E54E8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34B1F"/>
    <w:multiLevelType w:val="hybridMultilevel"/>
    <w:tmpl w:val="43CEC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E04EAF"/>
    <w:multiLevelType w:val="multilevel"/>
    <w:tmpl w:val="9CF4A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7D2C3E"/>
    <w:multiLevelType w:val="hybridMultilevel"/>
    <w:tmpl w:val="FAE02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DD35D6"/>
    <w:multiLevelType w:val="hybridMultilevel"/>
    <w:tmpl w:val="01E8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F35305"/>
    <w:multiLevelType w:val="hybridMultilevel"/>
    <w:tmpl w:val="38A21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E23312"/>
    <w:multiLevelType w:val="hybridMultilevel"/>
    <w:tmpl w:val="CCFA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1"/>
    <w:lvlOverride w:ilvl="0">
      <w:startOverride w:val="1"/>
    </w:lvlOverride>
  </w:num>
  <w:num w:numId="4">
    <w:abstractNumId w:val="1"/>
  </w:num>
  <w:num w:numId="5">
    <w:abstractNumId w:val="9"/>
  </w:num>
  <w:num w:numId="6">
    <w:abstractNumId w:val="12"/>
  </w:num>
  <w:num w:numId="7">
    <w:abstractNumId w:val="7"/>
  </w:num>
  <w:num w:numId="8">
    <w:abstractNumId w:val="10"/>
  </w:num>
  <w:num w:numId="9">
    <w:abstractNumId w:val="6"/>
  </w:num>
  <w:num w:numId="10">
    <w:abstractNumId w:val="4"/>
  </w:num>
  <w:num w:numId="11">
    <w:abstractNumId w:val="13"/>
  </w:num>
  <w:num w:numId="12">
    <w:abstractNumId w:val="5"/>
  </w:num>
  <w:num w:numId="13">
    <w:abstractNumId w:val="3"/>
  </w:num>
  <w:num w:numId="14">
    <w:abstractNumId w:val="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81C"/>
    <w:rsid w:val="000450CC"/>
    <w:rsid w:val="00070AD7"/>
    <w:rsid w:val="000A3665"/>
    <w:rsid w:val="000F3351"/>
    <w:rsid w:val="00141D56"/>
    <w:rsid w:val="001749D6"/>
    <w:rsid w:val="00182704"/>
    <w:rsid w:val="001E4D1E"/>
    <w:rsid w:val="0022130C"/>
    <w:rsid w:val="00246E80"/>
    <w:rsid w:val="00260D96"/>
    <w:rsid w:val="00270E1A"/>
    <w:rsid w:val="002F3B57"/>
    <w:rsid w:val="00345F2B"/>
    <w:rsid w:val="003C2C25"/>
    <w:rsid w:val="00436DD2"/>
    <w:rsid w:val="00457FFB"/>
    <w:rsid w:val="004856C7"/>
    <w:rsid w:val="004F781C"/>
    <w:rsid w:val="00505CBF"/>
    <w:rsid w:val="00510FF6"/>
    <w:rsid w:val="00554E20"/>
    <w:rsid w:val="00570B7D"/>
    <w:rsid w:val="00596FA9"/>
    <w:rsid w:val="00670519"/>
    <w:rsid w:val="006D0458"/>
    <w:rsid w:val="0070721C"/>
    <w:rsid w:val="00773E97"/>
    <w:rsid w:val="00864595"/>
    <w:rsid w:val="00872D37"/>
    <w:rsid w:val="008B2E76"/>
    <w:rsid w:val="008C3314"/>
    <w:rsid w:val="008C7493"/>
    <w:rsid w:val="008E70C5"/>
    <w:rsid w:val="0094112A"/>
    <w:rsid w:val="009E08BE"/>
    <w:rsid w:val="00A02DF3"/>
    <w:rsid w:val="00A07CC4"/>
    <w:rsid w:val="00A116D5"/>
    <w:rsid w:val="00A77CAE"/>
    <w:rsid w:val="00AD6542"/>
    <w:rsid w:val="00AF4556"/>
    <w:rsid w:val="00B12635"/>
    <w:rsid w:val="00B5053E"/>
    <w:rsid w:val="00BC31E2"/>
    <w:rsid w:val="00BF60CC"/>
    <w:rsid w:val="00C16005"/>
    <w:rsid w:val="00C20431"/>
    <w:rsid w:val="00C513E7"/>
    <w:rsid w:val="00C83EF7"/>
    <w:rsid w:val="00C95BD5"/>
    <w:rsid w:val="00D25270"/>
    <w:rsid w:val="00D32610"/>
    <w:rsid w:val="00D6386B"/>
    <w:rsid w:val="00DA6F4A"/>
    <w:rsid w:val="00F374EC"/>
    <w:rsid w:val="00F91898"/>
    <w:rsid w:val="00FE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8C040"/>
  <w15:chartTrackingRefBased/>
  <w15:docId w15:val="{977F9A3C-D465-42B9-8E0A-26013E80C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5F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paragraph" w:styleId="ListParagraph">
    <w:name w:val="List Paragraph"/>
    <w:basedOn w:val="Normal"/>
    <w:uiPriority w:val="34"/>
    <w:unhideWhenUsed/>
    <w:qFormat/>
    <w:rsid w:val="002F3B5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45F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510FF6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41D5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8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utu\OneDrive\Academics\Year%203%20sem%203\System%20Development%20Lab\Specification%20documenta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FE7AC4DE66D4351BBC163F50F30C9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ABF793-6970-4282-B129-5780727914C0}"/>
      </w:docPartPr>
      <w:docPartBody>
        <w:p w:rsidR="00C15CA3" w:rsidRDefault="002B4C7C">
          <w:pPr>
            <w:pStyle w:val="EFE7AC4DE66D4351BBC163F50F30C93C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B83"/>
    <w:rsid w:val="0014500B"/>
    <w:rsid w:val="002B4C7C"/>
    <w:rsid w:val="00352D4B"/>
    <w:rsid w:val="003F359D"/>
    <w:rsid w:val="00610522"/>
    <w:rsid w:val="00C15CA3"/>
    <w:rsid w:val="00CA3B83"/>
    <w:rsid w:val="00FB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E7AC4DE66D4351BBC163F50F30C93C">
    <w:name w:val="EFE7AC4DE66D4351BBC163F50F30C9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DCF9AA-2FEF-4C4A-A825-44B318B6F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Specification documentation.dotx</Template>
  <TotalTime>50</TotalTime>
  <Pages>3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shadrack tush</dc:creator>
  <cp:keywords/>
  <cp:lastModifiedBy>shadrack tush</cp:lastModifiedBy>
  <cp:revision>11</cp:revision>
  <cp:lastPrinted>2016-12-31T18:16:00Z</cp:lastPrinted>
  <dcterms:created xsi:type="dcterms:W3CDTF">2022-11-28T11:12:00Z</dcterms:created>
  <dcterms:modified xsi:type="dcterms:W3CDTF">2023-09-10T17:41:00Z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